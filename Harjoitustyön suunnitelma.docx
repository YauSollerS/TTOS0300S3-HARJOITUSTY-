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C5CE0" w14:textId="77777777" w:rsidR="007C589E" w:rsidRDefault="007C589E" w:rsidP="00AE2935">
      <w:pPr>
        <w:pStyle w:val="Kansi26"/>
        <w:rPr>
          <w:lang w:val="fi-FI"/>
        </w:rPr>
      </w:pPr>
      <w:r>
        <w:rPr>
          <w:lang w:val="fi-FI"/>
        </w:rPr>
        <w:t>Ohjelmoinnin</w:t>
      </w:r>
      <w:r w:rsidR="00710E6B" w:rsidRPr="005065B5">
        <w:rPr>
          <w:lang w:val="fi-FI"/>
        </w:rPr>
        <w:t xml:space="preserve"> harjoitustyö</w:t>
      </w:r>
      <w:r>
        <w:rPr>
          <w:lang w:val="fi-FI"/>
        </w:rPr>
        <w:t xml:space="preserve">n </w:t>
      </w:r>
    </w:p>
    <w:p w14:paraId="027C5CE1" w14:textId="77777777" w:rsidR="009C5FC1" w:rsidRPr="005065B5" w:rsidRDefault="007C589E" w:rsidP="00AE2935">
      <w:pPr>
        <w:pStyle w:val="Kansi26"/>
        <w:rPr>
          <w:lang w:val="fi-FI"/>
        </w:rPr>
      </w:pPr>
      <w:r>
        <w:rPr>
          <w:lang w:val="fi-FI"/>
        </w:rPr>
        <w:t>suunnitelma</w:t>
      </w:r>
    </w:p>
    <w:p w14:paraId="027C5CE2" w14:textId="77777777" w:rsidR="00AE2935" w:rsidRPr="005065B5" w:rsidRDefault="00AE2935" w:rsidP="00AE2935">
      <w:pPr>
        <w:pStyle w:val="Kansi14"/>
        <w:rPr>
          <w:lang w:val="fi-FI"/>
        </w:rPr>
      </w:pPr>
    </w:p>
    <w:p w14:paraId="027C5CE3" w14:textId="77777777" w:rsidR="00710E6B" w:rsidRPr="005065B5" w:rsidRDefault="00710E6B" w:rsidP="00AE2935">
      <w:pPr>
        <w:pStyle w:val="Kansi14"/>
        <w:rPr>
          <w:lang w:val="fi-FI"/>
        </w:rPr>
      </w:pPr>
    </w:p>
    <w:p w14:paraId="027C5CE4" w14:textId="77777777" w:rsidR="00710E6B" w:rsidRPr="005065B5" w:rsidRDefault="00710E6B" w:rsidP="00AE2935">
      <w:pPr>
        <w:pStyle w:val="Kansi14"/>
        <w:rPr>
          <w:lang w:val="fi-FI"/>
        </w:rPr>
      </w:pPr>
    </w:p>
    <w:p w14:paraId="027C5CE5" w14:textId="77777777" w:rsidR="00710E6B" w:rsidRPr="005065B5" w:rsidRDefault="00710E6B" w:rsidP="00AE2935">
      <w:pPr>
        <w:pStyle w:val="Kansi14"/>
        <w:rPr>
          <w:lang w:val="fi-FI"/>
        </w:rPr>
      </w:pPr>
    </w:p>
    <w:p w14:paraId="027C5CE6" w14:textId="77777777" w:rsidR="00AE2935" w:rsidRPr="005065B5" w:rsidRDefault="00AE2935" w:rsidP="00AE2935">
      <w:pPr>
        <w:pStyle w:val="Kansi14"/>
        <w:rPr>
          <w:lang w:val="fi-FI"/>
        </w:rPr>
      </w:pPr>
    </w:p>
    <w:p w14:paraId="027C5CE7" w14:textId="77777777" w:rsidR="00710E6B" w:rsidRPr="005065B5" w:rsidRDefault="00710E6B" w:rsidP="00AE2935">
      <w:pPr>
        <w:pStyle w:val="Kansi14"/>
        <w:rPr>
          <w:lang w:val="fi-FI"/>
        </w:rPr>
      </w:pPr>
    </w:p>
    <w:p w14:paraId="027C5CE8" w14:textId="77777777" w:rsidR="00710E6B" w:rsidRPr="005065B5" w:rsidRDefault="00710E6B" w:rsidP="00AE2935">
      <w:pPr>
        <w:pStyle w:val="Kansi14"/>
        <w:rPr>
          <w:lang w:val="fi-FI"/>
        </w:rPr>
      </w:pPr>
    </w:p>
    <w:p w14:paraId="027C5CE9" w14:textId="77777777" w:rsidR="00AE2935" w:rsidRPr="005065B5" w:rsidRDefault="00AE2935" w:rsidP="00AE2935">
      <w:pPr>
        <w:pStyle w:val="Kansi14"/>
        <w:rPr>
          <w:lang w:val="fi-FI"/>
        </w:rPr>
      </w:pPr>
    </w:p>
    <w:p w14:paraId="027C5CEA" w14:textId="13B38769" w:rsidR="00E74EE1" w:rsidRPr="005065B5" w:rsidRDefault="00E74EE1" w:rsidP="00E74EE1">
      <w:pPr>
        <w:pStyle w:val="Kansi14"/>
        <w:rPr>
          <w:lang w:val="fi-FI"/>
        </w:rPr>
      </w:pPr>
      <w:r w:rsidRPr="005065B5">
        <w:rPr>
          <w:lang w:val="fi-FI"/>
        </w:rPr>
        <w:t>Yauheni Baikou</w:t>
      </w:r>
      <w:r w:rsidR="005E1210">
        <w:rPr>
          <w:lang w:val="fi-FI"/>
        </w:rPr>
        <w:t xml:space="preserve"> (K8792)</w:t>
      </w:r>
      <w:r w:rsidR="007C589E">
        <w:rPr>
          <w:lang w:val="fi-FI"/>
        </w:rPr>
        <w:t xml:space="preserve"> &amp; Roope Melasniemi</w:t>
      </w:r>
      <w:r w:rsidR="005E1210">
        <w:rPr>
          <w:lang w:val="fi-FI"/>
        </w:rPr>
        <w:t xml:space="preserve"> (K8980)</w:t>
      </w:r>
      <w:bookmarkStart w:id="0" w:name="_GoBack"/>
      <w:bookmarkEnd w:id="0"/>
    </w:p>
    <w:p w14:paraId="027C5CEB" w14:textId="77777777" w:rsidR="00AE2935" w:rsidRPr="005065B5" w:rsidRDefault="00AE2935" w:rsidP="00E74EE1">
      <w:pPr>
        <w:pStyle w:val="Kansi14"/>
        <w:rPr>
          <w:lang w:val="fi-FI"/>
        </w:rPr>
      </w:pPr>
    </w:p>
    <w:p w14:paraId="027C5CEC" w14:textId="77777777" w:rsidR="00AE2935" w:rsidRPr="005065B5" w:rsidRDefault="00AE2935" w:rsidP="00AE2935">
      <w:pPr>
        <w:pStyle w:val="Kansi14"/>
        <w:rPr>
          <w:lang w:val="fi-FI"/>
        </w:rPr>
      </w:pPr>
    </w:p>
    <w:p w14:paraId="027C5CED" w14:textId="77777777" w:rsidR="00AE2935" w:rsidRPr="005065B5" w:rsidRDefault="00AE2935" w:rsidP="00AE2935">
      <w:pPr>
        <w:pStyle w:val="Kansi14"/>
        <w:rPr>
          <w:lang w:val="fi-FI"/>
        </w:rPr>
      </w:pPr>
    </w:p>
    <w:p w14:paraId="027C5CEE" w14:textId="77777777" w:rsidR="00AE2935" w:rsidRPr="005065B5" w:rsidRDefault="00AE2935" w:rsidP="00AE2935">
      <w:pPr>
        <w:pStyle w:val="Kansi14"/>
        <w:rPr>
          <w:lang w:val="fi-FI"/>
        </w:rPr>
      </w:pPr>
    </w:p>
    <w:p w14:paraId="027C5CEF" w14:textId="77777777" w:rsidR="00AE2935" w:rsidRPr="005065B5" w:rsidRDefault="00AE2935" w:rsidP="00AE2935">
      <w:pPr>
        <w:pStyle w:val="Kansi14"/>
        <w:rPr>
          <w:lang w:val="fi-FI"/>
        </w:rPr>
      </w:pPr>
    </w:p>
    <w:p w14:paraId="027C5CF0" w14:textId="77777777" w:rsidR="00AE2935" w:rsidRPr="005065B5" w:rsidRDefault="00AE2935" w:rsidP="00AE2935">
      <w:pPr>
        <w:pStyle w:val="Kansi14"/>
        <w:rPr>
          <w:lang w:val="fi-FI"/>
        </w:rPr>
      </w:pPr>
    </w:p>
    <w:p w14:paraId="027C5CF1" w14:textId="77777777" w:rsidR="00AE2935" w:rsidRPr="005065B5" w:rsidRDefault="00AE2935" w:rsidP="00AE2935">
      <w:pPr>
        <w:pStyle w:val="Kansi14"/>
        <w:rPr>
          <w:lang w:val="fi-FI"/>
        </w:rPr>
      </w:pPr>
    </w:p>
    <w:p w14:paraId="027C5CF2" w14:textId="77777777" w:rsidR="00AE2935" w:rsidRPr="005065B5" w:rsidRDefault="00AE2935" w:rsidP="00AE2935">
      <w:pPr>
        <w:pStyle w:val="Kansi14"/>
        <w:rPr>
          <w:lang w:val="fi-FI"/>
        </w:rPr>
      </w:pPr>
    </w:p>
    <w:p w14:paraId="027C5CF3" w14:textId="77777777" w:rsidR="00AE2935" w:rsidRPr="005065B5" w:rsidRDefault="00710E6B" w:rsidP="00AE2935">
      <w:pPr>
        <w:pStyle w:val="Kansi14"/>
        <w:rPr>
          <w:lang w:val="fi-FI"/>
        </w:rPr>
      </w:pPr>
      <w:r w:rsidRPr="005065B5">
        <w:rPr>
          <w:lang w:val="fi-FI"/>
        </w:rPr>
        <w:t xml:space="preserve">Harjoitustyön </w:t>
      </w:r>
      <w:r w:rsidR="007C589E">
        <w:rPr>
          <w:lang w:val="fi-FI"/>
        </w:rPr>
        <w:t>suunnitelma</w:t>
      </w:r>
    </w:p>
    <w:p w14:paraId="027C5CF4" w14:textId="77777777" w:rsidR="00AE2935" w:rsidRPr="005065B5" w:rsidRDefault="007C589E" w:rsidP="00AE2935">
      <w:pPr>
        <w:pStyle w:val="Kansi14"/>
        <w:rPr>
          <w:lang w:val="fi-FI"/>
        </w:rPr>
      </w:pPr>
      <w:r>
        <w:rPr>
          <w:lang w:val="fi-FI"/>
        </w:rPr>
        <w:t>Huhtikuu 2017</w:t>
      </w:r>
    </w:p>
    <w:p w14:paraId="027C5CF5" w14:textId="77777777" w:rsidR="00E74EE1" w:rsidRPr="005065B5" w:rsidRDefault="00E74EE1" w:rsidP="00E74EE1">
      <w:pPr>
        <w:pStyle w:val="Kansi14"/>
        <w:rPr>
          <w:lang w:val="fi-FI"/>
        </w:rPr>
      </w:pPr>
      <w:r w:rsidRPr="005065B5">
        <w:rPr>
          <w:lang w:val="fi-FI"/>
        </w:rPr>
        <w:t>Tekniikan ala</w:t>
      </w:r>
    </w:p>
    <w:p w14:paraId="027C5CF6" w14:textId="77777777" w:rsidR="00177020" w:rsidRPr="005065B5" w:rsidRDefault="00E74EE1" w:rsidP="00AE2935">
      <w:pPr>
        <w:pStyle w:val="Kansi14"/>
        <w:rPr>
          <w:lang w:val="fi-FI"/>
        </w:rPr>
        <w:sectPr w:rsidR="00177020" w:rsidRPr="005065B5" w:rsidSect="0083183F">
          <w:headerReference w:type="default" r:id="rId11"/>
          <w:footerReference w:type="default" r:id="rId12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  <w:r w:rsidRPr="005065B5">
        <w:rPr>
          <w:lang w:val="fi-FI"/>
        </w:rPr>
        <w:t>Insinööri (AM</w:t>
      </w:r>
      <w:r w:rsidR="003F7C71">
        <w:rPr>
          <w:lang w:val="fi-FI"/>
        </w:rPr>
        <w:t>K), tieto- ja viestintätekniikka</w:t>
      </w:r>
    </w:p>
    <w:p w14:paraId="027C5CF7" w14:textId="77777777" w:rsidR="003F7C71" w:rsidRPr="005B0342" w:rsidRDefault="003F7C71" w:rsidP="003F7C71">
      <w:pPr>
        <w:pStyle w:val="Otsikko2"/>
        <w:numPr>
          <w:ilvl w:val="0"/>
          <w:numId w:val="0"/>
        </w:numPr>
        <w:rPr>
          <w:sz w:val="44"/>
          <w:szCs w:val="44"/>
          <w:lang w:val="fi-FI"/>
        </w:rPr>
      </w:pPr>
    </w:p>
    <w:sdt>
      <w:sdtPr>
        <w:rPr>
          <w:rFonts w:ascii="Calibri" w:eastAsiaTheme="minorHAnsi" w:hAnsi="Calibri" w:cstheme="minorBidi"/>
          <w:b w:val="0"/>
          <w:color w:val="auto"/>
          <w:sz w:val="24"/>
          <w:szCs w:val="22"/>
          <w:lang w:val="fi-FI"/>
        </w:rPr>
        <w:id w:val="-19873876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7C5CF8" w14:textId="77777777" w:rsidR="003F7C71" w:rsidRPr="005B0342" w:rsidRDefault="003F7C71">
          <w:pPr>
            <w:pStyle w:val="Sisllysluettelonotsikko"/>
            <w:rPr>
              <w:lang w:val="fi-FI"/>
            </w:rPr>
          </w:pPr>
          <w:r w:rsidRPr="005B0342">
            <w:rPr>
              <w:lang w:val="fi-FI"/>
            </w:rPr>
            <w:t>Sisällys</w:t>
          </w:r>
        </w:p>
        <w:p w14:paraId="027C5CF9" w14:textId="77777777" w:rsidR="00FD1A46" w:rsidRPr="005B0342" w:rsidRDefault="003F7C71">
          <w:pPr>
            <w:pStyle w:val="Sisluet2"/>
            <w:tabs>
              <w:tab w:val="left" w:pos="880"/>
              <w:tab w:val="right" w:leader="dot" w:pos="8324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r w:rsidRPr="005B0342">
            <w:rPr>
              <w:lang w:val="fi-FI"/>
            </w:rPr>
            <w:fldChar w:fldCharType="begin"/>
          </w:r>
          <w:r w:rsidRPr="005B0342">
            <w:rPr>
              <w:lang w:val="fi-FI"/>
            </w:rPr>
            <w:instrText xml:space="preserve"> TOC \o "1-3" \h \z \u </w:instrText>
          </w:r>
          <w:r w:rsidRPr="005B0342">
            <w:rPr>
              <w:lang w:val="fi-FI"/>
            </w:rPr>
            <w:fldChar w:fldCharType="separate"/>
          </w:r>
          <w:hyperlink w:anchor="_Toc480729461" w:history="1">
            <w:r w:rsidR="00FD1A46" w:rsidRPr="005B0342">
              <w:rPr>
                <w:rStyle w:val="Hyperlinkki"/>
                <w:noProof/>
                <w:lang w:val="fi-FI"/>
              </w:rPr>
              <w:t>1.1</w:t>
            </w:r>
            <w:r w:rsidR="00FD1A46" w:rsidRPr="005B0342">
              <w:rPr>
                <w:rFonts w:asciiTheme="minorHAnsi" w:eastAsiaTheme="minorEastAsia" w:hAnsiTheme="minorHAnsi"/>
                <w:noProof/>
                <w:sz w:val="22"/>
                <w:lang w:val="fi-FI" w:eastAsia="fi-FI"/>
              </w:rPr>
              <w:tab/>
            </w:r>
            <w:r w:rsidR="00FD1A46" w:rsidRPr="005B0342">
              <w:rPr>
                <w:rStyle w:val="Hyperlinkki"/>
                <w:noProof/>
                <w:lang w:val="fi-FI"/>
              </w:rPr>
              <w:t>Yleiskuvaus</w:t>
            </w:r>
            <w:r w:rsidR="00FD1A46" w:rsidRPr="005B0342">
              <w:rPr>
                <w:noProof/>
                <w:webHidden/>
                <w:lang w:val="fi-FI"/>
              </w:rPr>
              <w:tab/>
            </w:r>
            <w:r w:rsidR="00FD1A46" w:rsidRPr="005B0342">
              <w:rPr>
                <w:noProof/>
                <w:webHidden/>
                <w:lang w:val="fi-FI"/>
              </w:rPr>
              <w:fldChar w:fldCharType="begin"/>
            </w:r>
            <w:r w:rsidR="00FD1A46" w:rsidRPr="005B0342">
              <w:rPr>
                <w:noProof/>
                <w:webHidden/>
                <w:lang w:val="fi-FI"/>
              </w:rPr>
              <w:instrText xml:space="preserve"> PAGEREF _Toc480729461 \h </w:instrText>
            </w:r>
            <w:r w:rsidR="00FD1A46" w:rsidRPr="005B0342">
              <w:rPr>
                <w:noProof/>
                <w:webHidden/>
                <w:lang w:val="fi-FI"/>
              </w:rPr>
            </w:r>
            <w:r w:rsidR="00FD1A46" w:rsidRPr="005B0342">
              <w:rPr>
                <w:noProof/>
                <w:webHidden/>
                <w:lang w:val="fi-FI"/>
              </w:rPr>
              <w:fldChar w:fldCharType="separate"/>
            </w:r>
            <w:r w:rsidR="00FD1A46" w:rsidRPr="005B0342">
              <w:rPr>
                <w:noProof/>
                <w:webHidden/>
                <w:lang w:val="fi-FI"/>
              </w:rPr>
              <w:t>1</w:t>
            </w:r>
            <w:r w:rsidR="00FD1A46" w:rsidRPr="005B0342">
              <w:rPr>
                <w:noProof/>
                <w:webHidden/>
                <w:lang w:val="fi-FI"/>
              </w:rPr>
              <w:fldChar w:fldCharType="end"/>
            </w:r>
          </w:hyperlink>
        </w:p>
        <w:p w14:paraId="027C5CFA" w14:textId="77777777" w:rsidR="00FD1A46" w:rsidRPr="005B0342" w:rsidRDefault="005E1210">
          <w:pPr>
            <w:pStyle w:val="Sisluet2"/>
            <w:tabs>
              <w:tab w:val="left" w:pos="880"/>
              <w:tab w:val="right" w:leader="dot" w:pos="8324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hyperlink w:anchor="_Toc480729462" w:history="1">
            <w:r w:rsidR="00FD1A46" w:rsidRPr="005B0342">
              <w:rPr>
                <w:rStyle w:val="Hyperlinkki"/>
                <w:noProof/>
                <w:lang w:val="fi-FI"/>
              </w:rPr>
              <w:t>1.2</w:t>
            </w:r>
            <w:r w:rsidR="00FD1A46" w:rsidRPr="005B0342">
              <w:rPr>
                <w:rFonts w:asciiTheme="minorHAnsi" w:eastAsiaTheme="minorEastAsia" w:hAnsiTheme="minorHAnsi"/>
                <w:noProof/>
                <w:sz w:val="22"/>
                <w:lang w:val="fi-FI" w:eastAsia="fi-FI"/>
              </w:rPr>
              <w:tab/>
            </w:r>
            <w:r w:rsidR="00FD1A46" w:rsidRPr="005B0342">
              <w:rPr>
                <w:rStyle w:val="Hyperlinkki"/>
                <w:noProof/>
                <w:lang w:val="fi-FI"/>
              </w:rPr>
              <w:t>Käytetyt teknologiat</w:t>
            </w:r>
            <w:r w:rsidR="00FD1A46" w:rsidRPr="005B0342">
              <w:rPr>
                <w:noProof/>
                <w:webHidden/>
                <w:lang w:val="fi-FI"/>
              </w:rPr>
              <w:tab/>
            </w:r>
            <w:r w:rsidR="00FD1A46" w:rsidRPr="005B0342">
              <w:rPr>
                <w:noProof/>
                <w:webHidden/>
                <w:lang w:val="fi-FI"/>
              </w:rPr>
              <w:fldChar w:fldCharType="begin"/>
            </w:r>
            <w:r w:rsidR="00FD1A46" w:rsidRPr="005B0342">
              <w:rPr>
                <w:noProof/>
                <w:webHidden/>
                <w:lang w:val="fi-FI"/>
              </w:rPr>
              <w:instrText xml:space="preserve"> PAGEREF _Toc480729462 \h </w:instrText>
            </w:r>
            <w:r w:rsidR="00FD1A46" w:rsidRPr="005B0342">
              <w:rPr>
                <w:noProof/>
                <w:webHidden/>
                <w:lang w:val="fi-FI"/>
              </w:rPr>
            </w:r>
            <w:r w:rsidR="00FD1A46" w:rsidRPr="005B0342">
              <w:rPr>
                <w:noProof/>
                <w:webHidden/>
                <w:lang w:val="fi-FI"/>
              </w:rPr>
              <w:fldChar w:fldCharType="separate"/>
            </w:r>
            <w:r w:rsidR="00FD1A46" w:rsidRPr="005B0342">
              <w:rPr>
                <w:noProof/>
                <w:webHidden/>
                <w:lang w:val="fi-FI"/>
              </w:rPr>
              <w:t>1</w:t>
            </w:r>
            <w:r w:rsidR="00FD1A46" w:rsidRPr="005B0342">
              <w:rPr>
                <w:noProof/>
                <w:webHidden/>
                <w:lang w:val="fi-FI"/>
              </w:rPr>
              <w:fldChar w:fldCharType="end"/>
            </w:r>
          </w:hyperlink>
        </w:p>
        <w:p w14:paraId="027C5CFB" w14:textId="77777777" w:rsidR="00FD1A46" w:rsidRPr="005B0342" w:rsidRDefault="005E1210">
          <w:pPr>
            <w:pStyle w:val="Sisluet2"/>
            <w:tabs>
              <w:tab w:val="left" w:pos="880"/>
              <w:tab w:val="right" w:leader="dot" w:pos="8324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hyperlink w:anchor="_Toc480729463" w:history="1">
            <w:r w:rsidR="00FD1A46" w:rsidRPr="005B0342">
              <w:rPr>
                <w:rStyle w:val="Hyperlinkki"/>
                <w:noProof/>
                <w:lang w:val="fi-FI"/>
              </w:rPr>
              <w:t>1.3</w:t>
            </w:r>
            <w:r w:rsidR="00FD1A46" w:rsidRPr="005B0342">
              <w:rPr>
                <w:rFonts w:asciiTheme="minorHAnsi" w:eastAsiaTheme="minorEastAsia" w:hAnsiTheme="minorHAnsi"/>
                <w:noProof/>
                <w:sz w:val="22"/>
                <w:lang w:val="fi-FI" w:eastAsia="fi-FI"/>
              </w:rPr>
              <w:tab/>
            </w:r>
            <w:r w:rsidR="00FD1A46" w:rsidRPr="005B0342">
              <w:rPr>
                <w:rStyle w:val="Hyperlinkki"/>
                <w:noProof/>
                <w:lang w:val="fi-FI"/>
              </w:rPr>
              <w:t>Listaus ominaisuuksista (suunnitelma)</w:t>
            </w:r>
            <w:r w:rsidR="00FD1A46" w:rsidRPr="005B0342">
              <w:rPr>
                <w:noProof/>
                <w:webHidden/>
                <w:lang w:val="fi-FI"/>
              </w:rPr>
              <w:tab/>
            </w:r>
            <w:r w:rsidR="00FD1A46" w:rsidRPr="005B0342">
              <w:rPr>
                <w:noProof/>
                <w:webHidden/>
                <w:lang w:val="fi-FI"/>
              </w:rPr>
              <w:fldChar w:fldCharType="begin"/>
            </w:r>
            <w:r w:rsidR="00FD1A46" w:rsidRPr="005B0342">
              <w:rPr>
                <w:noProof/>
                <w:webHidden/>
                <w:lang w:val="fi-FI"/>
              </w:rPr>
              <w:instrText xml:space="preserve"> PAGEREF _Toc480729463 \h </w:instrText>
            </w:r>
            <w:r w:rsidR="00FD1A46" w:rsidRPr="005B0342">
              <w:rPr>
                <w:noProof/>
                <w:webHidden/>
                <w:lang w:val="fi-FI"/>
              </w:rPr>
            </w:r>
            <w:r w:rsidR="00FD1A46" w:rsidRPr="005B0342">
              <w:rPr>
                <w:noProof/>
                <w:webHidden/>
                <w:lang w:val="fi-FI"/>
              </w:rPr>
              <w:fldChar w:fldCharType="separate"/>
            </w:r>
            <w:r w:rsidR="00FD1A46" w:rsidRPr="005B0342">
              <w:rPr>
                <w:noProof/>
                <w:webHidden/>
                <w:lang w:val="fi-FI"/>
              </w:rPr>
              <w:t>1</w:t>
            </w:r>
            <w:r w:rsidR="00FD1A46" w:rsidRPr="005B0342">
              <w:rPr>
                <w:noProof/>
                <w:webHidden/>
                <w:lang w:val="fi-FI"/>
              </w:rPr>
              <w:fldChar w:fldCharType="end"/>
            </w:r>
          </w:hyperlink>
        </w:p>
        <w:p w14:paraId="027C5CFC" w14:textId="77777777" w:rsidR="00FD1A46" w:rsidRPr="005B0342" w:rsidRDefault="005E1210">
          <w:pPr>
            <w:pStyle w:val="Sisluet2"/>
            <w:tabs>
              <w:tab w:val="left" w:pos="880"/>
              <w:tab w:val="right" w:leader="dot" w:pos="8324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hyperlink w:anchor="_Toc480729464" w:history="1">
            <w:r w:rsidR="00FD1A46" w:rsidRPr="005B0342">
              <w:rPr>
                <w:rStyle w:val="Hyperlinkki"/>
                <w:noProof/>
                <w:lang w:val="fi-FI"/>
              </w:rPr>
              <w:t>1.4</w:t>
            </w:r>
            <w:r w:rsidR="00FD1A46" w:rsidRPr="005B0342">
              <w:rPr>
                <w:rFonts w:asciiTheme="minorHAnsi" w:eastAsiaTheme="minorEastAsia" w:hAnsiTheme="minorHAnsi"/>
                <w:noProof/>
                <w:sz w:val="22"/>
                <w:lang w:val="fi-FI" w:eastAsia="fi-FI"/>
              </w:rPr>
              <w:tab/>
            </w:r>
            <w:r w:rsidR="00FD1A46" w:rsidRPr="005B0342">
              <w:rPr>
                <w:rStyle w:val="Hyperlinkki"/>
                <w:noProof/>
                <w:lang w:val="fi-FI"/>
              </w:rPr>
              <w:t>Rakennekaavio</w:t>
            </w:r>
            <w:r w:rsidR="00FD1A46" w:rsidRPr="005B0342">
              <w:rPr>
                <w:noProof/>
                <w:webHidden/>
                <w:lang w:val="fi-FI"/>
              </w:rPr>
              <w:tab/>
            </w:r>
            <w:r w:rsidR="00FD1A46" w:rsidRPr="005B0342">
              <w:rPr>
                <w:noProof/>
                <w:webHidden/>
                <w:lang w:val="fi-FI"/>
              </w:rPr>
              <w:fldChar w:fldCharType="begin"/>
            </w:r>
            <w:r w:rsidR="00FD1A46" w:rsidRPr="005B0342">
              <w:rPr>
                <w:noProof/>
                <w:webHidden/>
                <w:lang w:val="fi-FI"/>
              </w:rPr>
              <w:instrText xml:space="preserve"> PAGEREF _Toc480729464 \h </w:instrText>
            </w:r>
            <w:r w:rsidR="00FD1A46" w:rsidRPr="005B0342">
              <w:rPr>
                <w:noProof/>
                <w:webHidden/>
                <w:lang w:val="fi-FI"/>
              </w:rPr>
            </w:r>
            <w:r w:rsidR="00FD1A46" w:rsidRPr="005B0342">
              <w:rPr>
                <w:noProof/>
                <w:webHidden/>
                <w:lang w:val="fi-FI"/>
              </w:rPr>
              <w:fldChar w:fldCharType="separate"/>
            </w:r>
            <w:r w:rsidR="00FD1A46" w:rsidRPr="005B0342">
              <w:rPr>
                <w:noProof/>
                <w:webHidden/>
                <w:lang w:val="fi-FI"/>
              </w:rPr>
              <w:t>2</w:t>
            </w:r>
            <w:r w:rsidR="00FD1A46" w:rsidRPr="005B0342">
              <w:rPr>
                <w:noProof/>
                <w:webHidden/>
                <w:lang w:val="fi-FI"/>
              </w:rPr>
              <w:fldChar w:fldCharType="end"/>
            </w:r>
          </w:hyperlink>
        </w:p>
        <w:p w14:paraId="027C5CFD" w14:textId="77777777" w:rsidR="00FD1A46" w:rsidRPr="005B0342" w:rsidRDefault="005E1210">
          <w:pPr>
            <w:pStyle w:val="Sisluet2"/>
            <w:tabs>
              <w:tab w:val="left" w:pos="880"/>
              <w:tab w:val="right" w:leader="dot" w:pos="8324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hyperlink w:anchor="_Toc480729465" w:history="1">
            <w:r w:rsidR="00FD1A46" w:rsidRPr="005B0342">
              <w:rPr>
                <w:rStyle w:val="Hyperlinkki"/>
                <w:noProof/>
                <w:lang w:val="fi-FI"/>
              </w:rPr>
              <w:t>1.5</w:t>
            </w:r>
            <w:r w:rsidR="00FD1A46" w:rsidRPr="005B0342">
              <w:rPr>
                <w:rFonts w:asciiTheme="minorHAnsi" w:eastAsiaTheme="minorEastAsia" w:hAnsiTheme="minorHAnsi"/>
                <w:noProof/>
                <w:sz w:val="22"/>
                <w:lang w:val="fi-FI" w:eastAsia="fi-FI"/>
              </w:rPr>
              <w:tab/>
            </w:r>
            <w:r w:rsidR="00FD1A46" w:rsidRPr="005B0342">
              <w:rPr>
                <w:rStyle w:val="Hyperlinkki"/>
                <w:noProof/>
                <w:lang w:val="fi-FI"/>
              </w:rPr>
              <w:t>Työnjako</w:t>
            </w:r>
            <w:r w:rsidR="00FD1A46" w:rsidRPr="005B0342">
              <w:rPr>
                <w:noProof/>
                <w:webHidden/>
                <w:lang w:val="fi-FI"/>
              </w:rPr>
              <w:tab/>
            </w:r>
            <w:r w:rsidR="00FD1A46" w:rsidRPr="005B0342">
              <w:rPr>
                <w:noProof/>
                <w:webHidden/>
                <w:lang w:val="fi-FI"/>
              </w:rPr>
              <w:fldChar w:fldCharType="begin"/>
            </w:r>
            <w:r w:rsidR="00FD1A46" w:rsidRPr="005B0342">
              <w:rPr>
                <w:noProof/>
                <w:webHidden/>
                <w:lang w:val="fi-FI"/>
              </w:rPr>
              <w:instrText xml:space="preserve"> PAGEREF _Toc480729465 \h </w:instrText>
            </w:r>
            <w:r w:rsidR="00FD1A46" w:rsidRPr="005B0342">
              <w:rPr>
                <w:noProof/>
                <w:webHidden/>
                <w:lang w:val="fi-FI"/>
              </w:rPr>
            </w:r>
            <w:r w:rsidR="00FD1A46" w:rsidRPr="005B0342">
              <w:rPr>
                <w:noProof/>
                <w:webHidden/>
                <w:lang w:val="fi-FI"/>
              </w:rPr>
              <w:fldChar w:fldCharType="separate"/>
            </w:r>
            <w:r w:rsidR="00FD1A46" w:rsidRPr="005B0342">
              <w:rPr>
                <w:noProof/>
                <w:webHidden/>
                <w:lang w:val="fi-FI"/>
              </w:rPr>
              <w:t>2</w:t>
            </w:r>
            <w:r w:rsidR="00FD1A46" w:rsidRPr="005B0342">
              <w:rPr>
                <w:noProof/>
                <w:webHidden/>
                <w:lang w:val="fi-FI"/>
              </w:rPr>
              <w:fldChar w:fldCharType="end"/>
            </w:r>
          </w:hyperlink>
        </w:p>
        <w:p w14:paraId="027C5CFE" w14:textId="77777777" w:rsidR="00FD1A46" w:rsidRPr="005B0342" w:rsidRDefault="005E1210">
          <w:pPr>
            <w:pStyle w:val="Sisluet2"/>
            <w:tabs>
              <w:tab w:val="left" w:pos="880"/>
              <w:tab w:val="right" w:leader="dot" w:pos="8324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hyperlink w:anchor="_Toc480729466" w:history="1">
            <w:r w:rsidR="00FD1A46" w:rsidRPr="005B0342">
              <w:rPr>
                <w:rStyle w:val="Hyperlinkki"/>
                <w:noProof/>
                <w:lang w:val="fi-FI"/>
              </w:rPr>
              <w:t>1.6</w:t>
            </w:r>
            <w:r w:rsidR="00FD1A46" w:rsidRPr="005B0342">
              <w:rPr>
                <w:rFonts w:asciiTheme="minorHAnsi" w:eastAsiaTheme="minorEastAsia" w:hAnsiTheme="minorHAnsi"/>
                <w:noProof/>
                <w:sz w:val="22"/>
                <w:lang w:val="fi-FI" w:eastAsia="fi-FI"/>
              </w:rPr>
              <w:tab/>
            </w:r>
            <w:r w:rsidR="00FD1A46" w:rsidRPr="005B0342">
              <w:rPr>
                <w:rStyle w:val="Hyperlinkki"/>
                <w:noProof/>
                <w:lang w:val="fi-FI"/>
              </w:rPr>
              <w:t>Mockup</w:t>
            </w:r>
            <w:r w:rsidR="00FD1A46" w:rsidRPr="005B0342">
              <w:rPr>
                <w:noProof/>
                <w:webHidden/>
                <w:lang w:val="fi-FI"/>
              </w:rPr>
              <w:tab/>
            </w:r>
            <w:r w:rsidR="00FD1A46" w:rsidRPr="005B0342">
              <w:rPr>
                <w:noProof/>
                <w:webHidden/>
                <w:lang w:val="fi-FI"/>
              </w:rPr>
              <w:fldChar w:fldCharType="begin"/>
            </w:r>
            <w:r w:rsidR="00FD1A46" w:rsidRPr="005B0342">
              <w:rPr>
                <w:noProof/>
                <w:webHidden/>
                <w:lang w:val="fi-FI"/>
              </w:rPr>
              <w:instrText xml:space="preserve"> PAGEREF _Toc480729466 \h </w:instrText>
            </w:r>
            <w:r w:rsidR="00FD1A46" w:rsidRPr="005B0342">
              <w:rPr>
                <w:noProof/>
                <w:webHidden/>
                <w:lang w:val="fi-FI"/>
              </w:rPr>
            </w:r>
            <w:r w:rsidR="00FD1A46" w:rsidRPr="005B0342">
              <w:rPr>
                <w:noProof/>
                <w:webHidden/>
                <w:lang w:val="fi-FI"/>
              </w:rPr>
              <w:fldChar w:fldCharType="separate"/>
            </w:r>
            <w:r w:rsidR="00FD1A46" w:rsidRPr="005B0342">
              <w:rPr>
                <w:noProof/>
                <w:webHidden/>
                <w:lang w:val="fi-FI"/>
              </w:rPr>
              <w:t>3</w:t>
            </w:r>
            <w:r w:rsidR="00FD1A46" w:rsidRPr="005B0342">
              <w:rPr>
                <w:noProof/>
                <w:webHidden/>
                <w:lang w:val="fi-FI"/>
              </w:rPr>
              <w:fldChar w:fldCharType="end"/>
            </w:r>
          </w:hyperlink>
        </w:p>
        <w:p w14:paraId="027C5CFF" w14:textId="77777777" w:rsidR="003F7C71" w:rsidRPr="005B0342" w:rsidRDefault="003F7C71">
          <w:pPr>
            <w:rPr>
              <w:lang w:val="fi-FI"/>
            </w:rPr>
          </w:pPr>
          <w:r w:rsidRPr="005B0342">
            <w:rPr>
              <w:b/>
              <w:bCs/>
              <w:lang w:val="fi-FI"/>
            </w:rPr>
            <w:fldChar w:fldCharType="end"/>
          </w:r>
        </w:p>
      </w:sdtContent>
    </w:sdt>
    <w:p w14:paraId="027C5D00" w14:textId="77777777" w:rsidR="007C589E" w:rsidRPr="005B0342" w:rsidRDefault="00073EB0" w:rsidP="00073EB0">
      <w:pPr>
        <w:pStyle w:val="Otsikko2"/>
        <w:rPr>
          <w:sz w:val="44"/>
          <w:szCs w:val="44"/>
          <w:lang w:val="fi-FI"/>
        </w:rPr>
      </w:pPr>
      <w:bookmarkStart w:id="1" w:name="_Toc480729461"/>
      <w:r w:rsidRPr="005B0342">
        <w:rPr>
          <w:sz w:val="44"/>
          <w:szCs w:val="44"/>
          <w:lang w:val="fi-FI"/>
        </w:rPr>
        <w:t>Yleiskuvaus</w:t>
      </w:r>
      <w:bookmarkEnd w:id="1"/>
    </w:p>
    <w:p w14:paraId="027C5D01" w14:textId="38E25F34" w:rsidR="007C589E" w:rsidRPr="005B0342" w:rsidRDefault="007C589E" w:rsidP="007C589E">
      <w:pPr>
        <w:rPr>
          <w:sz w:val="28"/>
          <w:szCs w:val="28"/>
          <w:lang w:val="fi-FI"/>
        </w:rPr>
      </w:pPr>
      <w:r w:rsidRPr="005B0342">
        <w:rPr>
          <w:sz w:val="28"/>
          <w:szCs w:val="28"/>
          <w:lang w:val="fi-FI"/>
        </w:rPr>
        <w:t>Sovelluksemme idea on myyntityökalu pääasiassa yrityksille. Sovelluksella voi myydä tuotteita, sinne voi lisätä uusia tuotteita, päivittää niitä, ostetut tuotteet tallentuvat historiaan ja muutamia muita ominaisuuksia (lue kohta ”Listaus ominaisuuksista”)</w:t>
      </w:r>
    </w:p>
    <w:p w14:paraId="027C5D02" w14:textId="77777777" w:rsidR="003F7C71" w:rsidRPr="005B0342" w:rsidRDefault="003F7C71" w:rsidP="003F7C71">
      <w:pPr>
        <w:pStyle w:val="Otsikko2"/>
        <w:rPr>
          <w:sz w:val="44"/>
          <w:szCs w:val="44"/>
          <w:lang w:val="fi-FI"/>
        </w:rPr>
      </w:pPr>
      <w:bookmarkStart w:id="2" w:name="_Toc480729462"/>
      <w:r w:rsidRPr="005B0342">
        <w:rPr>
          <w:sz w:val="44"/>
          <w:szCs w:val="44"/>
          <w:lang w:val="fi-FI"/>
        </w:rPr>
        <w:t>Käytetyt teknologiat</w:t>
      </w:r>
      <w:bookmarkEnd w:id="2"/>
    </w:p>
    <w:p w14:paraId="027C5D03" w14:textId="77777777" w:rsidR="003F7C71" w:rsidRPr="005B0342" w:rsidRDefault="003F7C71" w:rsidP="005B0342">
      <w:pPr>
        <w:pStyle w:val="Luettelokappale"/>
        <w:numPr>
          <w:ilvl w:val="0"/>
          <w:numId w:val="36"/>
        </w:numPr>
        <w:rPr>
          <w:sz w:val="28"/>
          <w:szCs w:val="28"/>
        </w:rPr>
      </w:pPr>
      <w:r w:rsidRPr="005B0342">
        <w:rPr>
          <w:sz w:val="28"/>
          <w:szCs w:val="28"/>
        </w:rPr>
        <w:t>C#</w:t>
      </w:r>
    </w:p>
    <w:p w14:paraId="027C5D04" w14:textId="08C5FF6C" w:rsidR="003F7C71" w:rsidRDefault="003F7C71" w:rsidP="005B0342">
      <w:pPr>
        <w:pStyle w:val="Luettelokappale"/>
        <w:numPr>
          <w:ilvl w:val="0"/>
          <w:numId w:val="36"/>
        </w:numPr>
        <w:rPr>
          <w:sz w:val="28"/>
          <w:szCs w:val="28"/>
        </w:rPr>
      </w:pPr>
      <w:r w:rsidRPr="005B0342">
        <w:rPr>
          <w:sz w:val="28"/>
          <w:szCs w:val="28"/>
        </w:rPr>
        <w:t>WPF</w:t>
      </w:r>
    </w:p>
    <w:p w14:paraId="2EE477C6" w14:textId="40A4B663" w:rsidR="008E02CE" w:rsidRDefault="008E02CE" w:rsidP="005B0342">
      <w:pPr>
        <w:pStyle w:val="Luettelokappale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MVVM</w:t>
      </w:r>
    </w:p>
    <w:p w14:paraId="09F5D2AE" w14:textId="155079FF" w:rsidR="008E02CE" w:rsidRPr="005B0342" w:rsidRDefault="008E02CE" w:rsidP="005B0342">
      <w:pPr>
        <w:pStyle w:val="Luettelokappale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JSON</w:t>
      </w:r>
    </w:p>
    <w:p w14:paraId="027C5D05" w14:textId="77777777" w:rsidR="007C589E" w:rsidRPr="005B0342" w:rsidRDefault="00073EB0" w:rsidP="007C589E">
      <w:pPr>
        <w:pStyle w:val="Otsikko2"/>
        <w:rPr>
          <w:sz w:val="44"/>
          <w:szCs w:val="44"/>
          <w:lang w:val="fi-FI"/>
        </w:rPr>
      </w:pPr>
      <w:r w:rsidRPr="005B0342">
        <w:rPr>
          <w:sz w:val="44"/>
          <w:szCs w:val="44"/>
          <w:lang w:val="fi-FI"/>
        </w:rPr>
        <w:t xml:space="preserve"> </w:t>
      </w:r>
      <w:bookmarkStart w:id="3" w:name="_Toc480729463"/>
      <w:r w:rsidR="007C589E" w:rsidRPr="005B0342">
        <w:rPr>
          <w:sz w:val="44"/>
          <w:szCs w:val="44"/>
          <w:lang w:val="fi-FI"/>
        </w:rPr>
        <w:t>Listaus</w:t>
      </w:r>
      <w:r w:rsidRPr="005B0342">
        <w:rPr>
          <w:sz w:val="44"/>
          <w:szCs w:val="44"/>
          <w:lang w:val="fi-FI"/>
        </w:rPr>
        <w:t xml:space="preserve"> </w:t>
      </w:r>
      <w:r w:rsidR="007C589E" w:rsidRPr="005B0342">
        <w:rPr>
          <w:sz w:val="44"/>
          <w:szCs w:val="44"/>
          <w:lang w:val="fi-FI"/>
        </w:rPr>
        <w:t>ominaisuuksista (suunnitelma)</w:t>
      </w:r>
      <w:bookmarkEnd w:id="3"/>
    </w:p>
    <w:p w14:paraId="027C5D06" w14:textId="77777777" w:rsidR="007C589E" w:rsidRPr="005B0342" w:rsidRDefault="007C589E" w:rsidP="007C589E">
      <w:pPr>
        <w:pStyle w:val="Luettelokappale"/>
        <w:numPr>
          <w:ilvl w:val="0"/>
          <w:numId w:val="34"/>
        </w:numPr>
        <w:spacing w:after="160" w:line="259" w:lineRule="auto"/>
        <w:contextualSpacing/>
        <w:rPr>
          <w:sz w:val="28"/>
          <w:szCs w:val="28"/>
        </w:rPr>
      </w:pPr>
      <w:r w:rsidRPr="005B0342">
        <w:rPr>
          <w:sz w:val="28"/>
          <w:szCs w:val="28"/>
        </w:rPr>
        <w:t>tuotteiden lisäys</w:t>
      </w:r>
      <w:r w:rsidR="00073EB0" w:rsidRPr="005B0342">
        <w:rPr>
          <w:sz w:val="28"/>
          <w:szCs w:val="28"/>
        </w:rPr>
        <w:t xml:space="preserve"> ja poisto</w:t>
      </w:r>
    </w:p>
    <w:p w14:paraId="027C5D07" w14:textId="77777777" w:rsidR="00073EB0" w:rsidRPr="005B0342" w:rsidRDefault="00073EB0" w:rsidP="007C589E">
      <w:pPr>
        <w:pStyle w:val="Luettelokappale"/>
        <w:numPr>
          <w:ilvl w:val="0"/>
          <w:numId w:val="34"/>
        </w:numPr>
        <w:spacing w:after="160" w:line="259" w:lineRule="auto"/>
        <w:contextualSpacing/>
        <w:rPr>
          <w:sz w:val="28"/>
          <w:szCs w:val="28"/>
        </w:rPr>
      </w:pPr>
      <w:r w:rsidRPr="005B0342">
        <w:rPr>
          <w:sz w:val="28"/>
          <w:szCs w:val="28"/>
        </w:rPr>
        <w:t>tuotteiden tietojen lisäys</w:t>
      </w:r>
    </w:p>
    <w:p w14:paraId="027C5D08" w14:textId="77777777" w:rsidR="007C589E" w:rsidRPr="005B0342" w:rsidRDefault="007C589E" w:rsidP="007C589E">
      <w:pPr>
        <w:pStyle w:val="Luettelokappale"/>
        <w:numPr>
          <w:ilvl w:val="0"/>
          <w:numId w:val="34"/>
        </w:numPr>
        <w:spacing w:after="160" w:line="259" w:lineRule="auto"/>
        <w:contextualSpacing/>
        <w:rPr>
          <w:sz w:val="28"/>
          <w:szCs w:val="28"/>
        </w:rPr>
      </w:pPr>
      <w:r w:rsidRPr="005B0342">
        <w:rPr>
          <w:sz w:val="28"/>
          <w:szCs w:val="28"/>
        </w:rPr>
        <w:t>tuotteiden muokkaaminen</w:t>
      </w:r>
    </w:p>
    <w:p w14:paraId="027C5D09" w14:textId="77777777" w:rsidR="007C589E" w:rsidRPr="005B0342" w:rsidRDefault="00073EB0" w:rsidP="007C589E">
      <w:pPr>
        <w:pStyle w:val="Luettelokappale"/>
        <w:numPr>
          <w:ilvl w:val="0"/>
          <w:numId w:val="34"/>
        </w:numPr>
        <w:spacing w:after="160" w:line="259" w:lineRule="auto"/>
        <w:contextualSpacing/>
        <w:rPr>
          <w:sz w:val="28"/>
          <w:szCs w:val="28"/>
        </w:rPr>
      </w:pPr>
      <w:r w:rsidRPr="005B0342">
        <w:rPr>
          <w:sz w:val="28"/>
          <w:szCs w:val="28"/>
        </w:rPr>
        <w:t xml:space="preserve">tapahtuma </w:t>
      </w:r>
      <w:r w:rsidR="007C589E" w:rsidRPr="005B0342">
        <w:rPr>
          <w:sz w:val="28"/>
          <w:szCs w:val="28"/>
        </w:rPr>
        <w:t>historia</w:t>
      </w:r>
    </w:p>
    <w:p w14:paraId="027C5D0A" w14:textId="77777777" w:rsidR="007C589E" w:rsidRPr="005B0342" w:rsidRDefault="007C589E" w:rsidP="007C589E">
      <w:pPr>
        <w:pStyle w:val="Luettelokappale"/>
        <w:numPr>
          <w:ilvl w:val="0"/>
          <w:numId w:val="34"/>
        </w:numPr>
        <w:spacing w:after="160" w:line="259" w:lineRule="auto"/>
        <w:contextualSpacing/>
        <w:rPr>
          <w:sz w:val="28"/>
          <w:szCs w:val="28"/>
        </w:rPr>
      </w:pPr>
      <w:r w:rsidRPr="005B0342">
        <w:rPr>
          <w:sz w:val="28"/>
          <w:szCs w:val="28"/>
        </w:rPr>
        <w:lastRenderedPageBreak/>
        <w:t>tuotteiden myynti</w:t>
      </w:r>
      <w:r w:rsidR="00073EB0" w:rsidRPr="005B0342">
        <w:rPr>
          <w:sz w:val="28"/>
          <w:szCs w:val="28"/>
        </w:rPr>
        <w:t xml:space="preserve"> (kassa)</w:t>
      </w:r>
    </w:p>
    <w:p w14:paraId="027C5D0B" w14:textId="77777777" w:rsidR="007C589E" w:rsidRPr="005B0342" w:rsidRDefault="007C589E" w:rsidP="007C589E">
      <w:pPr>
        <w:pStyle w:val="Luettelokappale"/>
        <w:numPr>
          <w:ilvl w:val="0"/>
          <w:numId w:val="34"/>
        </w:numPr>
        <w:spacing w:after="160" w:line="259" w:lineRule="auto"/>
        <w:contextualSpacing/>
        <w:rPr>
          <w:sz w:val="28"/>
          <w:szCs w:val="28"/>
        </w:rPr>
      </w:pPr>
      <w:r w:rsidRPr="005B0342">
        <w:rPr>
          <w:sz w:val="28"/>
          <w:szCs w:val="28"/>
        </w:rPr>
        <w:t>kysyy ostajalta toimitustiedot</w:t>
      </w:r>
    </w:p>
    <w:p w14:paraId="027C5D0C" w14:textId="77777777" w:rsidR="007C589E" w:rsidRPr="005B0342" w:rsidRDefault="007C589E" w:rsidP="007C589E">
      <w:pPr>
        <w:pStyle w:val="Luettelokappale"/>
        <w:numPr>
          <w:ilvl w:val="0"/>
          <w:numId w:val="34"/>
        </w:numPr>
        <w:spacing w:after="160" w:line="259" w:lineRule="auto"/>
        <w:contextualSpacing/>
        <w:rPr>
          <w:sz w:val="28"/>
          <w:szCs w:val="28"/>
        </w:rPr>
      </w:pPr>
      <w:r w:rsidRPr="005B0342">
        <w:rPr>
          <w:sz w:val="28"/>
          <w:szCs w:val="28"/>
        </w:rPr>
        <w:t>ostoskori</w:t>
      </w:r>
    </w:p>
    <w:p w14:paraId="027C5D0D" w14:textId="77777777" w:rsidR="00073EB0" w:rsidRPr="005B0342" w:rsidRDefault="00073EB0" w:rsidP="007C589E">
      <w:pPr>
        <w:pStyle w:val="Luettelokappale"/>
        <w:numPr>
          <w:ilvl w:val="0"/>
          <w:numId w:val="34"/>
        </w:numPr>
        <w:spacing w:after="160" w:line="259" w:lineRule="auto"/>
        <w:contextualSpacing/>
        <w:rPr>
          <w:sz w:val="28"/>
          <w:szCs w:val="28"/>
        </w:rPr>
      </w:pPr>
      <w:r w:rsidRPr="005B0342">
        <w:rPr>
          <w:sz w:val="28"/>
          <w:szCs w:val="28"/>
        </w:rPr>
        <w:t>tuotteen tuottajan lisäys ja poisto</w:t>
      </w:r>
    </w:p>
    <w:p w14:paraId="027C5D0E" w14:textId="77777777" w:rsidR="007B0707" w:rsidRPr="005B0342" w:rsidRDefault="00073EB0" w:rsidP="007B0707">
      <w:pPr>
        <w:pStyle w:val="Luettelokappale"/>
        <w:numPr>
          <w:ilvl w:val="0"/>
          <w:numId w:val="34"/>
        </w:numPr>
        <w:spacing w:after="160" w:line="259" w:lineRule="auto"/>
        <w:contextualSpacing/>
        <w:rPr>
          <w:sz w:val="28"/>
          <w:szCs w:val="28"/>
        </w:rPr>
      </w:pPr>
      <w:r w:rsidRPr="005B0342">
        <w:rPr>
          <w:sz w:val="28"/>
          <w:szCs w:val="28"/>
        </w:rPr>
        <w:t>tietojen lisäys tiedostoihin</w:t>
      </w:r>
    </w:p>
    <w:p w14:paraId="027C5D0F" w14:textId="77777777" w:rsidR="00574097" w:rsidRPr="005B0342" w:rsidRDefault="00073EB0" w:rsidP="007B0707">
      <w:pPr>
        <w:pStyle w:val="Otsikko2"/>
        <w:rPr>
          <w:sz w:val="44"/>
          <w:szCs w:val="44"/>
          <w:lang w:val="fi-FI"/>
        </w:rPr>
      </w:pPr>
      <w:bookmarkStart w:id="4" w:name="_Toc480729464"/>
      <w:r w:rsidRPr="005B0342">
        <w:rPr>
          <w:sz w:val="44"/>
          <w:szCs w:val="44"/>
          <w:lang w:val="fi-FI"/>
        </w:rPr>
        <w:t>Rakennekaavio</w:t>
      </w:r>
      <w:bookmarkEnd w:id="4"/>
    </w:p>
    <w:p w14:paraId="59892BD6" w14:textId="07C87C45" w:rsidR="009B6513" w:rsidRDefault="009B6513" w:rsidP="00073EB0">
      <w:pPr>
        <w:rPr>
          <w:sz w:val="28"/>
          <w:szCs w:val="28"/>
          <w:lang w:val="fi-FI"/>
        </w:rPr>
      </w:pPr>
      <w:r w:rsidRPr="005B0342">
        <w:rPr>
          <w:sz w:val="28"/>
          <w:szCs w:val="28"/>
          <w:lang w:val="fi-FI"/>
        </w:rPr>
        <w:t xml:space="preserve">Haluamme tehdä meidän ohjelman mvvm (model view viewmodel) </w:t>
      </w:r>
      <w:r w:rsidR="008E02CE" w:rsidRPr="005B0342">
        <w:rPr>
          <w:sz w:val="28"/>
          <w:szCs w:val="28"/>
          <w:lang w:val="fi-FI"/>
        </w:rPr>
        <w:t>tekniikkaa</w:t>
      </w:r>
      <w:r w:rsidRPr="005B0342">
        <w:rPr>
          <w:sz w:val="28"/>
          <w:szCs w:val="28"/>
          <w:lang w:val="fi-FI"/>
        </w:rPr>
        <w:t xml:space="preserve"> käyttäen. </w:t>
      </w:r>
    </w:p>
    <w:p w14:paraId="027C5D10" w14:textId="09C4A282" w:rsidR="007B0707" w:rsidRDefault="007B0707" w:rsidP="00073EB0">
      <w:pPr>
        <w:rPr>
          <w:sz w:val="28"/>
          <w:szCs w:val="28"/>
          <w:lang w:val="fi-FI"/>
        </w:rPr>
      </w:pPr>
      <w:r w:rsidRPr="005B0342">
        <w:rPr>
          <w:sz w:val="28"/>
          <w:szCs w:val="28"/>
          <w:lang w:val="fi-FI"/>
        </w:rPr>
        <w:t xml:space="preserve">4 Model </w:t>
      </w:r>
      <w:r w:rsidR="009555F3" w:rsidRPr="005B0342">
        <w:rPr>
          <w:sz w:val="28"/>
          <w:szCs w:val="28"/>
          <w:lang w:val="fi-FI"/>
        </w:rPr>
        <w:t>luokkaa:</w:t>
      </w:r>
      <w:r w:rsidRPr="005B0342">
        <w:rPr>
          <w:sz w:val="28"/>
          <w:szCs w:val="28"/>
          <w:lang w:val="fi-FI"/>
        </w:rPr>
        <w:t xml:space="preserve"> asiakas, liiketoimi, tuote ja tuottajat. Nämä luokat sisältävät eri ominaisuuksia, jotka näkyvät tarkemmin alla olevassa kuvassa.</w:t>
      </w:r>
    </w:p>
    <w:p w14:paraId="579B1238" w14:textId="031CADCB" w:rsidR="009B6513" w:rsidRPr="005B0342" w:rsidRDefault="009B6513" w:rsidP="00073EB0">
      <w:pPr>
        <w:rPr>
          <w:sz w:val="28"/>
          <w:szCs w:val="28"/>
          <w:lang w:val="fi-FI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E43F7D8" wp14:editId="601318CF">
            <wp:extent cx="5292090" cy="3895725"/>
            <wp:effectExtent l="0" t="0" r="381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5D13" w14:textId="77777777" w:rsidR="009555F3" w:rsidRPr="005B0342" w:rsidRDefault="009555F3" w:rsidP="00073EB0">
      <w:pPr>
        <w:rPr>
          <w:sz w:val="28"/>
          <w:szCs w:val="28"/>
          <w:lang w:val="fi-FI"/>
        </w:rPr>
      </w:pPr>
      <w:r w:rsidRPr="005B0342">
        <w:rPr>
          <w:sz w:val="28"/>
          <w:szCs w:val="28"/>
          <w:lang w:val="fi-FI"/>
        </w:rPr>
        <w:t>6 Viewmodel luokkaa: tuotteet, tuottajat, myynti, ostoskori, kassa ja historia.</w:t>
      </w:r>
    </w:p>
    <w:p w14:paraId="027C5D14" w14:textId="432AF3CE" w:rsidR="009555F3" w:rsidRDefault="009555F3" w:rsidP="00073EB0">
      <w:pPr>
        <w:rPr>
          <w:sz w:val="28"/>
          <w:szCs w:val="28"/>
          <w:lang w:val="fi-FI"/>
        </w:rPr>
      </w:pPr>
      <w:r w:rsidRPr="005B0342">
        <w:rPr>
          <w:sz w:val="28"/>
          <w:szCs w:val="28"/>
          <w:lang w:val="fi-FI"/>
        </w:rPr>
        <w:t>5 View luokkaa: historia, tuotteet, tuottajat, myynti ja kassa.</w:t>
      </w:r>
    </w:p>
    <w:p w14:paraId="61D7F795" w14:textId="39A1F069" w:rsidR="008E02CE" w:rsidRDefault="008E02CE" w:rsidP="00073EB0">
      <w:pPr>
        <w:rPr>
          <w:sz w:val="28"/>
          <w:szCs w:val="28"/>
          <w:lang w:val="fi-FI"/>
        </w:rPr>
      </w:pPr>
      <w:r w:rsidRPr="008E02CE">
        <w:rPr>
          <w:sz w:val="28"/>
          <w:szCs w:val="28"/>
          <w:lang w:val="fi-FI"/>
        </w:rPr>
        <w:lastRenderedPageBreak/>
        <w:t>JSON- luokka, joka ohjaa meidän tallennusta ja lukemista tiedostosta.</w:t>
      </w:r>
      <w:r>
        <w:rPr>
          <w:sz w:val="28"/>
          <w:szCs w:val="28"/>
          <w:lang w:val="fi-FI"/>
        </w:rPr>
        <w:t xml:space="preserve"> </w:t>
      </w:r>
    </w:p>
    <w:p w14:paraId="1490B786" w14:textId="53942EF8" w:rsidR="008E02CE" w:rsidRPr="005B0342" w:rsidRDefault="008E02CE" w:rsidP="008E02CE">
      <w:pPr>
        <w:jc w:val="center"/>
        <w:rPr>
          <w:sz w:val="28"/>
          <w:szCs w:val="28"/>
          <w:lang w:val="fi-FI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6DAD3A1" wp14:editId="1D442669">
            <wp:extent cx="2114845" cy="150516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5D15" w14:textId="77777777" w:rsidR="009555F3" w:rsidRPr="005B0342" w:rsidRDefault="009555F3" w:rsidP="009555F3">
      <w:pPr>
        <w:pStyle w:val="Otsikko2"/>
        <w:rPr>
          <w:sz w:val="44"/>
          <w:szCs w:val="44"/>
          <w:lang w:val="fi-FI"/>
        </w:rPr>
      </w:pPr>
      <w:bookmarkStart w:id="5" w:name="_Toc480729465"/>
      <w:r w:rsidRPr="005B0342">
        <w:rPr>
          <w:sz w:val="44"/>
          <w:szCs w:val="44"/>
          <w:lang w:val="fi-FI"/>
        </w:rPr>
        <w:t>Työnjako</w:t>
      </w:r>
      <w:bookmarkEnd w:id="5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846"/>
        <w:gridCol w:w="3316"/>
        <w:gridCol w:w="2081"/>
        <w:gridCol w:w="2081"/>
      </w:tblGrid>
      <w:tr w:rsidR="00E91D7C" w:rsidRPr="005B0342" w14:paraId="027C5D1A" w14:textId="77777777" w:rsidTr="0004613D">
        <w:tc>
          <w:tcPr>
            <w:tcW w:w="846" w:type="dxa"/>
          </w:tcPr>
          <w:p w14:paraId="027C5D16" w14:textId="77777777" w:rsidR="00E91D7C" w:rsidRPr="005B0342" w:rsidRDefault="00E91D7C" w:rsidP="009555F3">
            <w:pPr>
              <w:rPr>
                <w:lang w:val="fi-FI"/>
              </w:rPr>
            </w:pPr>
            <w:r w:rsidRPr="005B0342">
              <w:rPr>
                <w:lang w:val="fi-FI"/>
              </w:rPr>
              <w:t>Viikko</w:t>
            </w:r>
          </w:p>
        </w:tc>
        <w:tc>
          <w:tcPr>
            <w:tcW w:w="3316" w:type="dxa"/>
          </w:tcPr>
          <w:p w14:paraId="027C5D17" w14:textId="07246825" w:rsidR="00E91D7C" w:rsidRPr="005B0342" w:rsidRDefault="0070484C" w:rsidP="009555F3">
            <w:pPr>
              <w:rPr>
                <w:lang w:val="fi-FI"/>
              </w:rPr>
            </w:pPr>
            <w:r>
              <w:rPr>
                <w:lang w:val="fi-FI"/>
              </w:rPr>
              <w:t>Tehtävä</w:t>
            </w:r>
          </w:p>
        </w:tc>
        <w:tc>
          <w:tcPr>
            <w:tcW w:w="2081" w:type="dxa"/>
          </w:tcPr>
          <w:p w14:paraId="027C5D18" w14:textId="4DE91756" w:rsidR="00E91D7C" w:rsidRPr="005B0342" w:rsidRDefault="0070484C" w:rsidP="009555F3">
            <w:pPr>
              <w:rPr>
                <w:lang w:val="fi-FI"/>
              </w:rPr>
            </w:pPr>
            <w:r>
              <w:rPr>
                <w:lang w:val="fi-FI"/>
              </w:rPr>
              <w:t>Suun (h)</w:t>
            </w:r>
          </w:p>
        </w:tc>
        <w:tc>
          <w:tcPr>
            <w:tcW w:w="2081" w:type="dxa"/>
          </w:tcPr>
          <w:p w14:paraId="027C5D19" w14:textId="6609443F" w:rsidR="00E91D7C" w:rsidRPr="005B0342" w:rsidRDefault="0070484C" w:rsidP="009555F3">
            <w:pPr>
              <w:rPr>
                <w:lang w:val="fi-FI"/>
              </w:rPr>
            </w:pPr>
            <w:r>
              <w:rPr>
                <w:lang w:val="fi-FI"/>
              </w:rPr>
              <w:t>Vastuu</w:t>
            </w:r>
          </w:p>
        </w:tc>
      </w:tr>
      <w:tr w:rsidR="00E91D7C" w:rsidRPr="005B0342" w14:paraId="027C5D1F" w14:textId="77777777" w:rsidTr="0004613D">
        <w:tc>
          <w:tcPr>
            <w:tcW w:w="846" w:type="dxa"/>
          </w:tcPr>
          <w:p w14:paraId="027C5D1B" w14:textId="7495DE1B" w:rsidR="00E91D7C" w:rsidRPr="005B0342" w:rsidRDefault="0004613D" w:rsidP="009555F3">
            <w:pPr>
              <w:rPr>
                <w:lang w:val="fi-FI"/>
              </w:rPr>
            </w:pPr>
            <w:r>
              <w:rPr>
                <w:lang w:val="fi-FI"/>
              </w:rPr>
              <w:t>9</w:t>
            </w:r>
          </w:p>
        </w:tc>
        <w:tc>
          <w:tcPr>
            <w:tcW w:w="3316" w:type="dxa"/>
          </w:tcPr>
          <w:p w14:paraId="027C5D1C" w14:textId="238A4DE1" w:rsidR="00E91D7C" w:rsidRPr="005B0342" w:rsidRDefault="00AC582A" w:rsidP="009555F3">
            <w:pPr>
              <w:rPr>
                <w:lang w:val="fi-FI"/>
              </w:rPr>
            </w:pPr>
            <w:r w:rsidRPr="00AC582A">
              <w:rPr>
                <w:lang w:val="fi-FI"/>
              </w:rPr>
              <w:t>Suunnitelma</w:t>
            </w:r>
          </w:p>
        </w:tc>
        <w:tc>
          <w:tcPr>
            <w:tcW w:w="2081" w:type="dxa"/>
          </w:tcPr>
          <w:p w14:paraId="027C5D1D" w14:textId="46C74C58" w:rsidR="00E91D7C" w:rsidRPr="005B0342" w:rsidRDefault="00AC582A" w:rsidP="009555F3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2081" w:type="dxa"/>
          </w:tcPr>
          <w:p w14:paraId="027C5D1E" w14:textId="441C07FC" w:rsidR="00E91D7C" w:rsidRPr="005B0342" w:rsidRDefault="00AC582A" w:rsidP="009555F3">
            <w:pPr>
              <w:rPr>
                <w:lang w:val="fi-FI"/>
              </w:rPr>
            </w:pPr>
            <w:r>
              <w:rPr>
                <w:lang w:val="fi-FI"/>
              </w:rPr>
              <w:t>Kaikki</w:t>
            </w:r>
          </w:p>
        </w:tc>
      </w:tr>
      <w:tr w:rsidR="00E91D7C" w:rsidRPr="005B0342" w14:paraId="027C5D24" w14:textId="77777777" w:rsidTr="0004613D">
        <w:tc>
          <w:tcPr>
            <w:tcW w:w="846" w:type="dxa"/>
          </w:tcPr>
          <w:p w14:paraId="027C5D20" w14:textId="453602BF" w:rsidR="00E91D7C" w:rsidRPr="005B0342" w:rsidRDefault="00AC582A" w:rsidP="009555F3">
            <w:pPr>
              <w:rPr>
                <w:lang w:val="fi-FI"/>
              </w:rPr>
            </w:pPr>
            <w:r>
              <w:rPr>
                <w:lang w:val="fi-FI"/>
              </w:rPr>
              <w:t>10</w:t>
            </w:r>
          </w:p>
        </w:tc>
        <w:tc>
          <w:tcPr>
            <w:tcW w:w="3316" w:type="dxa"/>
          </w:tcPr>
          <w:p w14:paraId="027C5D21" w14:textId="6B91BFEB" w:rsidR="00E91D7C" w:rsidRPr="005B0342" w:rsidRDefault="00AC582A" w:rsidP="009555F3">
            <w:pPr>
              <w:rPr>
                <w:lang w:val="fi-FI"/>
              </w:rPr>
            </w:pPr>
            <w:r w:rsidRPr="00AC582A">
              <w:rPr>
                <w:lang w:val="fi-FI"/>
              </w:rPr>
              <w:t>Prototyyppi</w:t>
            </w:r>
          </w:p>
        </w:tc>
        <w:tc>
          <w:tcPr>
            <w:tcW w:w="2081" w:type="dxa"/>
          </w:tcPr>
          <w:p w14:paraId="027C5D22" w14:textId="1286C685" w:rsidR="00E91D7C" w:rsidRPr="005B0342" w:rsidRDefault="00AC582A" w:rsidP="009555F3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2081" w:type="dxa"/>
          </w:tcPr>
          <w:p w14:paraId="027C5D23" w14:textId="034821F7" w:rsidR="00E91D7C" w:rsidRPr="005B0342" w:rsidRDefault="00AC582A" w:rsidP="009555F3">
            <w:pPr>
              <w:rPr>
                <w:lang w:val="fi-FI"/>
              </w:rPr>
            </w:pPr>
            <w:r>
              <w:rPr>
                <w:lang w:val="fi-FI"/>
              </w:rPr>
              <w:t>Kaikki</w:t>
            </w:r>
          </w:p>
        </w:tc>
      </w:tr>
      <w:tr w:rsidR="00E91D7C" w:rsidRPr="005B0342" w14:paraId="027C5D29" w14:textId="77777777" w:rsidTr="0004613D">
        <w:tc>
          <w:tcPr>
            <w:tcW w:w="846" w:type="dxa"/>
          </w:tcPr>
          <w:p w14:paraId="027C5D25" w14:textId="1BBC182D" w:rsidR="00E91D7C" w:rsidRPr="005B0342" w:rsidRDefault="00AC582A" w:rsidP="009555F3">
            <w:pPr>
              <w:rPr>
                <w:lang w:val="fi-FI"/>
              </w:rPr>
            </w:pPr>
            <w:r>
              <w:rPr>
                <w:lang w:val="fi-FI"/>
              </w:rPr>
              <w:t>11-15</w:t>
            </w:r>
          </w:p>
        </w:tc>
        <w:tc>
          <w:tcPr>
            <w:tcW w:w="3316" w:type="dxa"/>
          </w:tcPr>
          <w:p w14:paraId="027C5D26" w14:textId="7D1A3FD1" w:rsidR="00E91D7C" w:rsidRPr="005B0342" w:rsidRDefault="00AC582A" w:rsidP="009555F3">
            <w:pPr>
              <w:rPr>
                <w:lang w:val="fi-FI"/>
              </w:rPr>
            </w:pPr>
            <w:r w:rsidRPr="00AC582A">
              <w:rPr>
                <w:lang w:val="fi-FI"/>
              </w:rPr>
              <w:t>Työnteko</w:t>
            </w:r>
          </w:p>
        </w:tc>
        <w:tc>
          <w:tcPr>
            <w:tcW w:w="2081" w:type="dxa"/>
          </w:tcPr>
          <w:p w14:paraId="027C5D27" w14:textId="6B6E6CE2" w:rsidR="00E91D7C" w:rsidRPr="005B0342" w:rsidRDefault="00AC582A" w:rsidP="009555F3">
            <w:pPr>
              <w:rPr>
                <w:lang w:val="fi-FI"/>
              </w:rPr>
            </w:pPr>
            <w:r>
              <w:rPr>
                <w:lang w:val="fi-FI"/>
              </w:rPr>
              <w:t>40</w:t>
            </w:r>
          </w:p>
        </w:tc>
        <w:tc>
          <w:tcPr>
            <w:tcW w:w="2081" w:type="dxa"/>
          </w:tcPr>
          <w:p w14:paraId="027C5D28" w14:textId="418D43DE" w:rsidR="00E91D7C" w:rsidRPr="005B0342" w:rsidRDefault="00AC582A" w:rsidP="009555F3">
            <w:pPr>
              <w:rPr>
                <w:lang w:val="fi-FI"/>
              </w:rPr>
            </w:pPr>
            <w:r>
              <w:rPr>
                <w:lang w:val="fi-FI"/>
              </w:rPr>
              <w:t>Kaikki</w:t>
            </w:r>
          </w:p>
        </w:tc>
      </w:tr>
      <w:tr w:rsidR="00E91D7C" w:rsidRPr="005B0342" w14:paraId="027C5D2E" w14:textId="77777777" w:rsidTr="0004613D">
        <w:tc>
          <w:tcPr>
            <w:tcW w:w="846" w:type="dxa"/>
          </w:tcPr>
          <w:p w14:paraId="027C5D2A" w14:textId="71684BFC" w:rsidR="00E91D7C" w:rsidRPr="005B0342" w:rsidRDefault="00AC582A" w:rsidP="009555F3">
            <w:pPr>
              <w:rPr>
                <w:lang w:val="fi-FI"/>
              </w:rPr>
            </w:pPr>
            <w:r>
              <w:rPr>
                <w:lang w:val="fi-FI"/>
              </w:rPr>
              <w:t>16</w:t>
            </w:r>
          </w:p>
        </w:tc>
        <w:tc>
          <w:tcPr>
            <w:tcW w:w="3316" w:type="dxa"/>
          </w:tcPr>
          <w:p w14:paraId="027C5D2B" w14:textId="37EDF3C4" w:rsidR="00E91D7C" w:rsidRPr="005B0342" w:rsidRDefault="00AC582A" w:rsidP="009555F3">
            <w:pPr>
              <w:rPr>
                <w:lang w:val="fi-FI"/>
              </w:rPr>
            </w:pPr>
            <w:r w:rsidRPr="00AC582A">
              <w:rPr>
                <w:lang w:val="fi-FI"/>
              </w:rPr>
              <w:t>Viimeinen testaus ja korjaus</w:t>
            </w:r>
          </w:p>
        </w:tc>
        <w:tc>
          <w:tcPr>
            <w:tcW w:w="2081" w:type="dxa"/>
          </w:tcPr>
          <w:p w14:paraId="027C5D2C" w14:textId="40AE95F5" w:rsidR="00E91D7C" w:rsidRPr="005B0342" w:rsidRDefault="00AC582A" w:rsidP="009555F3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2081" w:type="dxa"/>
          </w:tcPr>
          <w:p w14:paraId="027C5D2D" w14:textId="7CFF6463" w:rsidR="00E91D7C" w:rsidRPr="005B0342" w:rsidRDefault="00AC582A" w:rsidP="009555F3">
            <w:pPr>
              <w:rPr>
                <w:lang w:val="fi-FI"/>
              </w:rPr>
            </w:pPr>
            <w:r>
              <w:rPr>
                <w:lang w:val="fi-FI"/>
              </w:rPr>
              <w:t>Kaikki</w:t>
            </w:r>
          </w:p>
        </w:tc>
      </w:tr>
      <w:tr w:rsidR="00E91D7C" w:rsidRPr="005B0342" w14:paraId="027C5D33" w14:textId="77777777" w:rsidTr="0004613D">
        <w:tc>
          <w:tcPr>
            <w:tcW w:w="846" w:type="dxa"/>
          </w:tcPr>
          <w:p w14:paraId="027C5D2F" w14:textId="56E689B0" w:rsidR="00E91D7C" w:rsidRPr="005B0342" w:rsidRDefault="00AC582A" w:rsidP="009555F3">
            <w:pPr>
              <w:rPr>
                <w:lang w:val="fi-FI"/>
              </w:rPr>
            </w:pPr>
            <w:r>
              <w:rPr>
                <w:lang w:val="fi-FI"/>
              </w:rPr>
              <w:t>17</w:t>
            </w:r>
          </w:p>
        </w:tc>
        <w:tc>
          <w:tcPr>
            <w:tcW w:w="3316" w:type="dxa"/>
          </w:tcPr>
          <w:p w14:paraId="027C5D30" w14:textId="680CF273" w:rsidR="00E91D7C" w:rsidRPr="005B0342" w:rsidRDefault="00AC582A" w:rsidP="009555F3">
            <w:pPr>
              <w:rPr>
                <w:lang w:val="fi-FI"/>
              </w:rPr>
            </w:pPr>
            <w:r w:rsidRPr="00AC582A">
              <w:rPr>
                <w:lang w:val="fi-FI"/>
              </w:rPr>
              <w:t>Projektiesittely</w:t>
            </w:r>
          </w:p>
        </w:tc>
        <w:tc>
          <w:tcPr>
            <w:tcW w:w="2081" w:type="dxa"/>
          </w:tcPr>
          <w:p w14:paraId="027C5D31" w14:textId="777E4BD9" w:rsidR="00E91D7C" w:rsidRPr="005B0342" w:rsidRDefault="00AC582A" w:rsidP="009555F3">
            <w:pPr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2081" w:type="dxa"/>
          </w:tcPr>
          <w:p w14:paraId="027C5D32" w14:textId="5099F141" w:rsidR="00E91D7C" w:rsidRPr="005B0342" w:rsidRDefault="00AC582A" w:rsidP="009555F3">
            <w:pPr>
              <w:rPr>
                <w:lang w:val="fi-FI"/>
              </w:rPr>
            </w:pPr>
            <w:r>
              <w:rPr>
                <w:lang w:val="fi-FI"/>
              </w:rPr>
              <w:t>Kaikki</w:t>
            </w:r>
          </w:p>
        </w:tc>
      </w:tr>
    </w:tbl>
    <w:p w14:paraId="027C5D3F" w14:textId="77777777" w:rsidR="00073EB0" w:rsidRPr="00073EB0" w:rsidRDefault="00073EB0" w:rsidP="00073EB0">
      <w:pPr>
        <w:pStyle w:val="Otsikko2"/>
        <w:rPr>
          <w:sz w:val="44"/>
          <w:szCs w:val="44"/>
          <w:lang w:val="fi-FI"/>
        </w:rPr>
      </w:pPr>
      <w:bookmarkStart w:id="6" w:name="_Toc480729466"/>
      <w:r w:rsidRPr="005B0342">
        <w:rPr>
          <w:sz w:val="44"/>
          <w:szCs w:val="44"/>
          <w:lang w:val="fi-FI"/>
        </w:rPr>
        <w:lastRenderedPageBreak/>
        <w:t>Mockup</w:t>
      </w:r>
      <w:bookmarkEnd w:id="6"/>
    </w:p>
    <w:p w14:paraId="027C5D40" w14:textId="29F03055" w:rsidR="00073EB0" w:rsidRDefault="008E02CE" w:rsidP="00073EB0">
      <w:pPr>
        <w:rPr>
          <w:lang w:val="fi-FI"/>
        </w:rPr>
      </w:pPr>
      <w:r>
        <w:rPr>
          <w:noProof/>
          <w:lang w:val="ru-RU" w:eastAsia="ru-RU"/>
        </w:rPr>
        <w:drawing>
          <wp:inline distT="0" distB="0" distL="0" distR="0" wp14:anchorId="712179C0" wp14:editId="5365088C">
            <wp:extent cx="5292090" cy="3307715"/>
            <wp:effectExtent l="0" t="0" r="3810" b="698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ckUp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E6A5" w14:textId="5D80F657" w:rsidR="008E02CE" w:rsidRDefault="008E02CE" w:rsidP="00073EB0">
      <w:pPr>
        <w:rPr>
          <w:lang w:val="fi-FI"/>
        </w:rPr>
      </w:pPr>
      <w:r>
        <w:rPr>
          <w:noProof/>
          <w:lang w:val="ru-RU" w:eastAsia="ru-RU"/>
        </w:rPr>
        <w:drawing>
          <wp:inline distT="0" distB="0" distL="0" distR="0" wp14:anchorId="5527613A" wp14:editId="408896AB">
            <wp:extent cx="5292090" cy="3307715"/>
            <wp:effectExtent l="0" t="0" r="3810" b="698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ckUp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5946" w14:textId="02C31C41" w:rsidR="008E02CE" w:rsidRDefault="008E02CE" w:rsidP="00073EB0">
      <w:pPr>
        <w:rPr>
          <w:lang w:val="fi-FI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55CE6BE" wp14:editId="555AA981">
            <wp:extent cx="5292090" cy="3307715"/>
            <wp:effectExtent l="0" t="0" r="3810" b="698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ckUp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A0FD" w14:textId="0768C4FE" w:rsidR="008E02CE" w:rsidRDefault="008E02CE" w:rsidP="00073EB0">
      <w:pPr>
        <w:rPr>
          <w:lang w:val="fi-FI"/>
        </w:rPr>
      </w:pPr>
      <w:r>
        <w:rPr>
          <w:noProof/>
          <w:lang w:val="ru-RU" w:eastAsia="ru-RU"/>
        </w:rPr>
        <w:drawing>
          <wp:inline distT="0" distB="0" distL="0" distR="0" wp14:anchorId="52B3DE0C" wp14:editId="5D674AF6">
            <wp:extent cx="5292090" cy="3307715"/>
            <wp:effectExtent l="0" t="0" r="3810" b="698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ckUp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0BFB" w14:textId="41C5D478" w:rsidR="008E02CE" w:rsidRPr="00073EB0" w:rsidRDefault="008E02CE" w:rsidP="00073EB0">
      <w:pPr>
        <w:rPr>
          <w:lang w:val="fi-FI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74E8C1" wp14:editId="7C14C043">
            <wp:extent cx="5292090" cy="3307715"/>
            <wp:effectExtent l="0" t="0" r="3810" b="698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ckUp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CE" w:rsidRPr="00073EB0" w:rsidSect="00177020">
      <w:headerReference w:type="default" r:id="rId20"/>
      <w:footerReference w:type="default" r:id="rId21"/>
      <w:pgSz w:w="11906" w:h="16838" w:code="9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C5D45" w14:textId="77777777" w:rsidR="00EF6861" w:rsidRDefault="00EF6861" w:rsidP="00005D93">
      <w:pPr>
        <w:spacing w:before="0" w:line="240" w:lineRule="auto"/>
      </w:pPr>
      <w:r>
        <w:separator/>
      </w:r>
    </w:p>
    <w:p w14:paraId="027C5D46" w14:textId="77777777" w:rsidR="00EF6861" w:rsidRDefault="00EF6861"/>
  </w:endnote>
  <w:endnote w:type="continuationSeparator" w:id="0">
    <w:p w14:paraId="027C5D47" w14:textId="77777777" w:rsidR="00EF6861" w:rsidRDefault="00EF6861" w:rsidP="00005D93">
      <w:pPr>
        <w:spacing w:before="0" w:line="240" w:lineRule="auto"/>
      </w:pPr>
      <w:r>
        <w:continuationSeparator/>
      </w:r>
    </w:p>
    <w:p w14:paraId="027C5D48" w14:textId="77777777" w:rsidR="00EF6861" w:rsidRDefault="00EF68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C5D4A" w14:textId="77777777" w:rsidR="003A3739" w:rsidRDefault="003A3739" w:rsidP="00AE2935">
    <w:pPr>
      <w:pStyle w:val="Alatunniste"/>
    </w:pPr>
    <w:r>
      <w:rPr>
        <w:noProof/>
        <w:lang w:val="ru-RU" w:eastAsia="ru-RU"/>
      </w:rPr>
      <w:drawing>
        <wp:inline distT="0" distB="0" distL="0" distR="0" wp14:anchorId="027C5D51" wp14:editId="027C5D52">
          <wp:extent cx="3160800" cy="583200"/>
          <wp:effectExtent l="0" t="0" r="1905" b="7620"/>
          <wp:docPr id="24" name="Picture 24" descr="http://batman.jamk.fi/~varpe/ictvalmiudet/2016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6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C5D4C" w14:textId="77777777" w:rsidR="003A3739" w:rsidRPr="00A302FD" w:rsidRDefault="003A3739" w:rsidP="00177020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C5D41" w14:textId="77777777" w:rsidR="00EF6861" w:rsidRDefault="00EF6861" w:rsidP="00005D93">
      <w:pPr>
        <w:spacing w:before="0" w:line="240" w:lineRule="auto"/>
      </w:pPr>
      <w:r>
        <w:separator/>
      </w:r>
    </w:p>
    <w:p w14:paraId="027C5D42" w14:textId="77777777" w:rsidR="00EF6861" w:rsidRDefault="00EF6861"/>
  </w:footnote>
  <w:footnote w:type="continuationSeparator" w:id="0">
    <w:p w14:paraId="027C5D43" w14:textId="77777777" w:rsidR="00EF6861" w:rsidRDefault="00EF6861" w:rsidP="00005D93">
      <w:pPr>
        <w:spacing w:before="0" w:line="240" w:lineRule="auto"/>
      </w:pPr>
      <w:r>
        <w:continuationSeparator/>
      </w:r>
    </w:p>
    <w:p w14:paraId="027C5D44" w14:textId="77777777" w:rsidR="00EF6861" w:rsidRDefault="00EF68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C5D49" w14:textId="77777777" w:rsidR="003A3739" w:rsidRPr="00A302FD" w:rsidRDefault="003A3739" w:rsidP="00AE2935">
    <w:pPr>
      <w:pStyle w:val="KansiHead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7C5D4D" wp14:editId="027C5D4E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B4216E" id="Rectangle 3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GQMMq+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>
      <w:rPr>
        <w:noProof/>
        <w:lang w:val="ru-RU" w:eastAsia="ru-RU"/>
      </w:rPr>
      <w:drawing>
        <wp:inline distT="0" distB="0" distL="0" distR="0" wp14:anchorId="027C5D4F" wp14:editId="027C5D50">
          <wp:extent cx="2106000" cy="622800"/>
          <wp:effectExtent l="0" t="0" r="0" b="6350"/>
          <wp:docPr id="23" name="Picture 23" descr="jamkfi.png (1559×46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fi.png (1559×46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C5D4B" w14:textId="4DC42F13" w:rsidR="003A3739" w:rsidRPr="00A976A5" w:rsidRDefault="003A3739" w:rsidP="00A976A5">
    <w:pPr>
      <w:pStyle w:val="Yltunniste"/>
      <w:rPr>
        <w:lang w:val="fi-FI"/>
      </w:rPr>
    </w:pPr>
    <w:r>
      <w:rPr>
        <w:lang w:val="fi-FI"/>
      </w:rPr>
      <w:fldChar w:fldCharType="begin"/>
    </w:r>
    <w:r>
      <w:rPr>
        <w:lang w:val="fi-FI"/>
      </w:rPr>
      <w:instrText xml:space="preserve"> PAGE  \* Arabic  \* MERGEFORMAT </w:instrText>
    </w:r>
    <w:r>
      <w:rPr>
        <w:lang w:val="fi-FI"/>
      </w:rPr>
      <w:fldChar w:fldCharType="separate"/>
    </w:r>
    <w:r w:rsidR="005E1210">
      <w:rPr>
        <w:noProof/>
        <w:lang w:val="fi-FI"/>
      </w:rPr>
      <w:t>6</w:t>
    </w:r>
    <w:r>
      <w:rPr>
        <w:lang w:val="fi-F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A4AE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B8CA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0A82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6616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2A4F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6C8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DE89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2AE0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0A19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CF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135A1"/>
    <w:multiLevelType w:val="hybridMultilevel"/>
    <w:tmpl w:val="3EC46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DF3016"/>
    <w:multiLevelType w:val="hybridMultilevel"/>
    <w:tmpl w:val="05980B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66E79"/>
    <w:multiLevelType w:val="hybridMultilevel"/>
    <w:tmpl w:val="B2227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D70676"/>
    <w:multiLevelType w:val="hybridMultilevel"/>
    <w:tmpl w:val="2A462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302333"/>
    <w:multiLevelType w:val="hybridMultilevel"/>
    <w:tmpl w:val="048A8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56D56"/>
    <w:multiLevelType w:val="hybridMultilevel"/>
    <w:tmpl w:val="738E67A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259D9"/>
    <w:multiLevelType w:val="hybridMultilevel"/>
    <w:tmpl w:val="2E42E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EF2864"/>
    <w:multiLevelType w:val="hybridMultilevel"/>
    <w:tmpl w:val="6590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84CDE"/>
    <w:multiLevelType w:val="hybridMultilevel"/>
    <w:tmpl w:val="485C70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174F8"/>
    <w:multiLevelType w:val="multilevel"/>
    <w:tmpl w:val="A1221BA8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B01E2"/>
    <w:multiLevelType w:val="hybridMultilevel"/>
    <w:tmpl w:val="E710D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D0714"/>
    <w:multiLevelType w:val="hybridMultilevel"/>
    <w:tmpl w:val="633C6BE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2600B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F6B0953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65965E4"/>
    <w:multiLevelType w:val="hybridMultilevel"/>
    <w:tmpl w:val="452AC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A4815"/>
    <w:multiLevelType w:val="hybridMultilevel"/>
    <w:tmpl w:val="E49E0898"/>
    <w:lvl w:ilvl="0" w:tplc="89866E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874F5"/>
    <w:multiLevelType w:val="hybridMultilevel"/>
    <w:tmpl w:val="98662C84"/>
    <w:lvl w:ilvl="0" w:tplc="F8821D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129E9"/>
    <w:multiLevelType w:val="hybridMultilevel"/>
    <w:tmpl w:val="E0D6FAE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03A22"/>
    <w:multiLevelType w:val="hybridMultilevel"/>
    <w:tmpl w:val="C5D64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E6825"/>
    <w:multiLevelType w:val="hybridMultilevel"/>
    <w:tmpl w:val="47B8F0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7B211C"/>
    <w:multiLevelType w:val="hybridMultilevel"/>
    <w:tmpl w:val="E5544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B217E"/>
    <w:multiLevelType w:val="hybridMultilevel"/>
    <w:tmpl w:val="346EE1AA"/>
    <w:lvl w:ilvl="0" w:tplc="B998966C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3" w15:restartNumberingAfterBreak="0">
    <w:nsid w:val="7EE14C87"/>
    <w:multiLevelType w:val="hybridMultilevel"/>
    <w:tmpl w:val="55E22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720309"/>
    <w:multiLevelType w:val="hybridMultilevel"/>
    <w:tmpl w:val="36C44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15"/>
  </w:num>
  <w:num w:numId="17">
    <w:abstractNumId w:val="30"/>
  </w:num>
  <w:num w:numId="18">
    <w:abstractNumId w:val="27"/>
  </w:num>
  <w:num w:numId="19">
    <w:abstractNumId w:val="11"/>
  </w:num>
  <w:num w:numId="20">
    <w:abstractNumId w:val="28"/>
  </w:num>
  <w:num w:numId="21">
    <w:abstractNumId w:val="22"/>
  </w:num>
  <w:num w:numId="22">
    <w:abstractNumId w:val="18"/>
  </w:num>
  <w:num w:numId="23">
    <w:abstractNumId w:val="17"/>
  </w:num>
  <w:num w:numId="24">
    <w:abstractNumId w:val="21"/>
  </w:num>
  <w:num w:numId="25">
    <w:abstractNumId w:val="10"/>
  </w:num>
  <w:num w:numId="26">
    <w:abstractNumId w:val="14"/>
  </w:num>
  <w:num w:numId="27">
    <w:abstractNumId w:val="12"/>
  </w:num>
  <w:num w:numId="28">
    <w:abstractNumId w:val="33"/>
  </w:num>
  <w:num w:numId="29">
    <w:abstractNumId w:val="25"/>
  </w:num>
  <w:num w:numId="30">
    <w:abstractNumId w:val="31"/>
  </w:num>
  <w:num w:numId="31">
    <w:abstractNumId w:val="29"/>
  </w:num>
  <w:num w:numId="32">
    <w:abstractNumId w:val="34"/>
  </w:num>
  <w:num w:numId="33">
    <w:abstractNumId w:val="13"/>
  </w:num>
  <w:num w:numId="34">
    <w:abstractNumId w:val="32"/>
  </w:num>
  <w:num w:numId="35">
    <w:abstractNumId w:val="26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FB"/>
    <w:rsid w:val="0000269E"/>
    <w:rsid w:val="00002ED8"/>
    <w:rsid w:val="00005D93"/>
    <w:rsid w:val="00017B55"/>
    <w:rsid w:val="00031577"/>
    <w:rsid w:val="0004613D"/>
    <w:rsid w:val="00061F29"/>
    <w:rsid w:val="00073EB0"/>
    <w:rsid w:val="00075174"/>
    <w:rsid w:val="00081C84"/>
    <w:rsid w:val="00090066"/>
    <w:rsid w:val="000963D9"/>
    <w:rsid w:val="000A6EAD"/>
    <w:rsid w:val="000A72EB"/>
    <w:rsid w:val="000B4897"/>
    <w:rsid w:val="000C5B0C"/>
    <w:rsid w:val="000C6405"/>
    <w:rsid w:val="0011521F"/>
    <w:rsid w:val="00134481"/>
    <w:rsid w:val="00135D84"/>
    <w:rsid w:val="00135D95"/>
    <w:rsid w:val="001704EC"/>
    <w:rsid w:val="00176BAE"/>
    <w:rsid w:val="00177020"/>
    <w:rsid w:val="001924AA"/>
    <w:rsid w:val="001A7E63"/>
    <w:rsid w:val="001B30D7"/>
    <w:rsid w:val="001B3492"/>
    <w:rsid w:val="001C2FB2"/>
    <w:rsid w:val="001C4198"/>
    <w:rsid w:val="001D2004"/>
    <w:rsid w:val="00216EB0"/>
    <w:rsid w:val="00220B63"/>
    <w:rsid w:val="00223ABF"/>
    <w:rsid w:val="00227CF7"/>
    <w:rsid w:val="002302EF"/>
    <w:rsid w:val="0023042B"/>
    <w:rsid w:val="00232898"/>
    <w:rsid w:val="00240DE1"/>
    <w:rsid w:val="00252A11"/>
    <w:rsid w:val="00261CD2"/>
    <w:rsid w:val="002648BE"/>
    <w:rsid w:val="0027718B"/>
    <w:rsid w:val="002925DC"/>
    <w:rsid w:val="00294AE5"/>
    <w:rsid w:val="002B29C6"/>
    <w:rsid w:val="002B69DD"/>
    <w:rsid w:val="002C5767"/>
    <w:rsid w:val="002D3DBD"/>
    <w:rsid w:val="002E0AA3"/>
    <w:rsid w:val="002E6729"/>
    <w:rsid w:val="002F1A2F"/>
    <w:rsid w:val="00322ADA"/>
    <w:rsid w:val="00330F11"/>
    <w:rsid w:val="00354858"/>
    <w:rsid w:val="00372233"/>
    <w:rsid w:val="00380A1F"/>
    <w:rsid w:val="003810F1"/>
    <w:rsid w:val="00383604"/>
    <w:rsid w:val="00395FE5"/>
    <w:rsid w:val="003A261B"/>
    <w:rsid w:val="003A3739"/>
    <w:rsid w:val="003C6472"/>
    <w:rsid w:val="003C78F8"/>
    <w:rsid w:val="003D459C"/>
    <w:rsid w:val="003E10A6"/>
    <w:rsid w:val="003F06CC"/>
    <w:rsid w:val="003F7C71"/>
    <w:rsid w:val="00402932"/>
    <w:rsid w:val="004132E4"/>
    <w:rsid w:val="00422527"/>
    <w:rsid w:val="00424778"/>
    <w:rsid w:val="00427C31"/>
    <w:rsid w:val="004339BB"/>
    <w:rsid w:val="00433C0E"/>
    <w:rsid w:val="00434DDD"/>
    <w:rsid w:val="00435958"/>
    <w:rsid w:val="00435EB5"/>
    <w:rsid w:val="0046628A"/>
    <w:rsid w:val="0048714C"/>
    <w:rsid w:val="0049506B"/>
    <w:rsid w:val="004A03CF"/>
    <w:rsid w:val="004B5890"/>
    <w:rsid w:val="004C701F"/>
    <w:rsid w:val="004D4B3C"/>
    <w:rsid w:val="004D7690"/>
    <w:rsid w:val="005065B5"/>
    <w:rsid w:val="00507C6D"/>
    <w:rsid w:val="0054171C"/>
    <w:rsid w:val="00553EDD"/>
    <w:rsid w:val="005611D9"/>
    <w:rsid w:val="00574097"/>
    <w:rsid w:val="00592FFB"/>
    <w:rsid w:val="005B0342"/>
    <w:rsid w:val="005B0ACE"/>
    <w:rsid w:val="005B5B32"/>
    <w:rsid w:val="005C03D6"/>
    <w:rsid w:val="005D0EB9"/>
    <w:rsid w:val="005E1210"/>
    <w:rsid w:val="005F60A3"/>
    <w:rsid w:val="00624A1C"/>
    <w:rsid w:val="00663B97"/>
    <w:rsid w:val="00690021"/>
    <w:rsid w:val="00690E00"/>
    <w:rsid w:val="00692A87"/>
    <w:rsid w:val="00692BA8"/>
    <w:rsid w:val="0069436B"/>
    <w:rsid w:val="006B1D9E"/>
    <w:rsid w:val="006C1620"/>
    <w:rsid w:val="006C1A49"/>
    <w:rsid w:val="006C7DB3"/>
    <w:rsid w:val="006D0179"/>
    <w:rsid w:val="006D5C9B"/>
    <w:rsid w:val="006E0D42"/>
    <w:rsid w:val="006E55E2"/>
    <w:rsid w:val="00702274"/>
    <w:rsid w:val="00703130"/>
    <w:rsid w:val="0070484C"/>
    <w:rsid w:val="0070611B"/>
    <w:rsid w:val="00706DF1"/>
    <w:rsid w:val="00710E6B"/>
    <w:rsid w:val="00720C98"/>
    <w:rsid w:val="007309B0"/>
    <w:rsid w:val="00734C43"/>
    <w:rsid w:val="00742C1E"/>
    <w:rsid w:val="00763A6C"/>
    <w:rsid w:val="007667F7"/>
    <w:rsid w:val="00782B8B"/>
    <w:rsid w:val="007A1282"/>
    <w:rsid w:val="007A3276"/>
    <w:rsid w:val="007B0707"/>
    <w:rsid w:val="007C589E"/>
    <w:rsid w:val="007C6887"/>
    <w:rsid w:val="007D3399"/>
    <w:rsid w:val="007D6D0A"/>
    <w:rsid w:val="007F30C6"/>
    <w:rsid w:val="00806331"/>
    <w:rsid w:val="00806C1E"/>
    <w:rsid w:val="00815BE4"/>
    <w:rsid w:val="00825AD3"/>
    <w:rsid w:val="00827214"/>
    <w:rsid w:val="0083183F"/>
    <w:rsid w:val="00835800"/>
    <w:rsid w:val="00844054"/>
    <w:rsid w:val="00862548"/>
    <w:rsid w:val="0088746A"/>
    <w:rsid w:val="00893DAD"/>
    <w:rsid w:val="008B28AF"/>
    <w:rsid w:val="008C3F08"/>
    <w:rsid w:val="008C4791"/>
    <w:rsid w:val="008C48A3"/>
    <w:rsid w:val="008D6906"/>
    <w:rsid w:val="008E02CE"/>
    <w:rsid w:val="008E124E"/>
    <w:rsid w:val="00914B5C"/>
    <w:rsid w:val="00914BF1"/>
    <w:rsid w:val="00916060"/>
    <w:rsid w:val="00922B6A"/>
    <w:rsid w:val="0092336D"/>
    <w:rsid w:val="00925914"/>
    <w:rsid w:val="00934B29"/>
    <w:rsid w:val="00955234"/>
    <w:rsid w:val="009555F3"/>
    <w:rsid w:val="00971D80"/>
    <w:rsid w:val="00972469"/>
    <w:rsid w:val="00973329"/>
    <w:rsid w:val="0098247F"/>
    <w:rsid w:val="00993005"/>
    <w:rsid w:val="009A6A22"/>
    <w:rsid w:val="009B6513"/>
    <w:rsid w:val="009C5FC1"/>
    <w:rsid w:val="009C75D1"/>
    <w:rsid w:val="009D4D6E"/>
    <w:rsid w:val="009F0126"/>
    <w:rsid w:val="009F38EB"/>
    <w:rsid w:val="00A0334E"/>
    <w:rsid w:val="00A056FA"/>
    <w:rsid w:val="00A06812"/>
    <w:rsid w:val="00A15842"/>
    <w:rsid w:val="00A17FE1"/>
    <w:rsid w:val="00A20C38"/>
    <w:rsid w:val="00A2292E"/>
    <w:rsid w:val="00A262C7"/>
    <w:rsid w:val="00A302FD"/>
    <w:rsid w:val="00A32994"/>
    <w:rsid w:val="00A3659E"/>
    <w:rsid w:val="00A36EDB"/>
    <w:rsid w:val="00A5140A"/>
    <w:rsid w:val="00A56658"/>
    <w:rsid w:val="00A66961"/>
    <w:rsid w:val="00A7348D"/>
    <w:rsid w:val="00A91651"/>
    <w:rsid w:val="00A91A57"/>
    <w:rsid w:val="00A976A5"/>
    <w:rsid w:val="00AC582A"/>
    <w:rsid w:val="00AC65CC"/>
    <w:rsid w:val="00AC6FE1"/>
    <w:rsid w:val="00AD1219"/>
    <w:rsid w:val="00AD1A59"/>
    <w:rsid w:val="00AE2935"/>
    <w:rsid w:val="00AF73A6"/>
    <w:rsid w:val="00B010B2"/>
    <w:rsid w:val="00B12D8F"/>
    <w:rsid w:val="00B16BB4"/>
    <w:rsid w:val="00B21624"/>
    <w:rsid w:val="00B21AD6"/>
    <w:rsid w:val="00B36F77"/>
    <w:rsid w:val="00B4077D"/>
    <w:rsid w:val="00B57C21"/>
    <w:rsid w:val="00B66A13"/>
    <w:rsid w:val="00B7060D"/>
    <w:rsid w:val="00B739C4"/>
    <w:rsid w:val="00B8407A"/>
    <w:rsid w:val="00BA3EC8"/>
    <w:rsid w:val="00BA7013"/>
    <w:rsid w:val="00BB408E"/>
    <w:rsid w:val="00BC4AAA"/>
    <w:rsid w:val="00BE1411"/>
    <w:rsid w:val="00BE5C5A"/>
    <w:rsid w:val="00BF3790"/>
    <w:rsid w:val="00C04B4C"/>
    <w:rsid w:val="00C13018"/>
    <w:rsid w:val="00C14247"/>
    <w:rsid w:val="00C3067A"/>
    <w:rsid w:val="00C33030"/>
    <w:rsid w:val="00C3435B"/>
    <w:rsid w:val="00C355F1"/>
    <w:rsid w:val="00C51ED3"/>
    <w:rsid w:val="00C54588"/>
    <w:rsid w:val="00C55882"/>
    <w:rsid w:val="00C66C90"/>
    <w:rsid w:val="00C90DB3"/>
    <w:rsid w:val="00CD7D53"/>
    <w:rsid w:val="00CE1DAD"/>
    <w:rsid w:val="00D002F6"/>
    <w:rsid w:val="00D07D43"/>
    <w:rsid w:val="00D4030B"/>
    <w:rsid w:val="00D415A2"/>
    <w:rsid w:val="00D44BD1"/>
    <w:rsid w:val="00D4532B"/>
    <w:rsid w:val="00D5045F"/>
    <w:rsid w:val="00D57735"/>
    <w:rsid w:val="00D65253"/>
    <w:rsid w:val="00D7294D"/>
    <w:rsid w:val="00D758A2"/>
    <w:rsid w:val="00D844B4"/>
    <w:rsid w:val="00D92DC7"/>
    <w:rsid w:val="00D95E4C"/>
    <w:rsid w:val="00DA4602"/>
    <w:rsid w:val="00DA7135"/>
    <w:rsid w:val="00DA7DFB"/>
    <w:rsid w:val="00DB420A"/>
    <w:rsid w:val="00DB673C"/>
    <w:rsid w:val="00DC4CE9"/>
    <w:rsid w:val="00DD3D8F"/>
    <w:rsid w:val="00DD666F"/>
    <w:rsid w:val="00DF6E37"/>
    <w:rsid w:val="00E03BFB"/>
    <w:rsid w:val="00E06413"/>
    <w:rsid w:val="00E16618"/>
    <w:rsid w:val="00E26657"/>
    <w:rsid w:val="00E26C5A"/>
    <w:rsid w:val="00E4241C"/>
    <w:rsid w:val="00E519B5"/>
    <w:rsid w:val="00E522C0"/>
    <w:rsid w:val="00E55D29"/>
    <w:rsid w:val="00E65751"/>
    <w:rsid w:val="00E66762"/>
    <w:rsid w:val="00E71ABC"/>
    <w:rsid w:val="00E74EE1"/>
    <w:rsid w:val="00E76BA6"/>
    <w:rsid w:val="00E82FE2"/>
    <w:rsid w:val="00E91D7C"/>
    <w:rsid w:val="00EB161F"/>
    <w:rsid w:val="00EC30B0"/>
    <w:rsid w:val="00EC4597"/>
    <w:rsid w:val="00EC61DE"/>
    <w:rsid w:val="00ED127D"/>
    <w:rsid w:val="00ED2C8C"/>
    <w:rsid w:val="00ED70D6"/>
    <w:rsid w:val="00ED7C78"/>
    <w:rsid w:val="00EE1679"/>
    <w:rsid w:val="00EF6861"/>
    <w:rsid w:val="00F07921"/>
    <w:rsid w:val="00F13700"/>
    <w:rsid w:val="00F24781"/>
    <w:rsid w:val="00F24FD1"/>
    <w:rsid w:val="00F2745C"/>
    <w:rsid w:val="00F34608"/>
    <w:rsid w:val="00F34D22"/>
    <w:rsid w:val="00F47B3C"/>
    <w:rsid w:val="00F5078F"/>
    <w:rsid w:val="00F67D1A"/>
    <w:rsid w:val="00F72436"/>
    <w:rsid w:val="00F83DE1"/>
    <w:rsid w:val="00F85C8F"/>
    <w:rsid w:val="00F868BE"/>
    <w:rsid w:val="00F9030B"/>
    <w:rsid w:val="00F949A0"/>
    <w:rsid w:val="00FA2BB7"/>
    <w:rsid w:val="00FB3ADB"/>
    <w:rsid w:val="00FC01F0"/>
    <w:rsid w:val="00FC0D14"/>
    <w:rsid w:val="00FC7FCD"/>
    <w:rsid w:val="00FD1A46"/>
    <w:rsid w:val="00FD2E27"/>
    <w:rsid w:val="00FD3EB2"/>
    <w:rsid w:val="00FD4E99"/>
    <w:rsid w:val="00FE0FEA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27C5CE0"/>
  <w15:chartTrackingRefBased/>
  <w15:docId w15:val="{DB8A9F6C-F458-430B-875F-74DFEEAB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rsid w:val="00574097"/>
    <w:pPr>
      <w:spacing w:before="240" w:after="0" w:line="360" w:lineRule="auto"/>
    </w:pPr>
    <w:rPr>
      <w:rFonts w:ascii="Calibri" w:hAnsi="Calibri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3580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35800"/>
    <w:pPr>
      <w:keepNext/>
      <w:keepLines/>
      <w:numPr>
        <w:ilvl w:val="1"/>
        <w:numId w:val="1"/>
      </w:numPr>
      <w:spacing w:before="4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574097"/>
    <w:pPr>
      <w:keepNext/>
      <w:keepLines/>
      <w:numPr>
        <w:ilvl w:val="2"/>
        <w:numId w:val="1"/>
      </w:numPr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8C3F0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C3F0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C3F0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C3F0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C3F0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C3F0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3580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35800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Eivli">
    <w:name w:val="No Spacing"/>
    <w:uiPriority w:val="1"/>
    <w:qFormat/>
    <w:rsid w:val="00835800"/>
    <w:pPr>
      <w:spacing w:after="0" w:line="240" w:lineRule="auto"/>
    </w:pPr>
  </w:style>
  <w:style w:type="character" w:customStyle="1" w:styleId="Otsikko3Char">
    <w:name w:val="Otsikko 3 Char"/>
    <w:basedOn w:val="Kappaleenoletusfontti"/>
    <w:link w:val="Otsikko3"/>
    <w:uiPriority w:val="9"/>
    <w:rsid w:val="00574097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74097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0C5B0C"/>
    <w:rPr>
      <w:b/>
    </w:rPr>
  </w:style>
  <w:style w:type="paragraph" w:styleId="Sisluet2">
    <w:name w:val="toc 2"/>
    <w:basedOn w:val="Normaali"/>
    <w:next w:val="Normaali"/>
    <w:autoRedefine/>
    <w:uiPriority w:val="39"/>
    <w:unhideWhenUsed/>
    <w:rsid w:val="000C5B0C"/>
    <w:pPr>
      <w:spacing w:before="0"/>
      <w:ind w:left="238"/>
    </w:pPr>
  </w:style>
  <w:style w:type="paragraph" w:styleId="Sisluet3">
    <w:name w:val="toc 3"/>
    <w:basedOn w:val="Normaali"/>
    <w:next w:val="Normaali"/>
    <w:autoRedefine/>
    <w:uiPriority w:val="39"/>
    <w:unhideWhenUsed/>
    <w:rsid w:val="000C5B0C"/>
    <w:pPr>
      <w:spacing w:before="0"/>
      <w:ind w:left="482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0C5B0C"/>
    <w:pPr>
      <w:numPr>
        <w:numId w:val="0"/>
      </w:numPr>
      <w:spacing w:before="240"/>
      <w:outlineLvl w:val="9"/>
    </w:pPr>
  </w:style>
  <w:style w:type="character" w:customStyle="1" w:styleId="Otsikko4Char">
    <w:name w:val="Otsikko 4 Char"/>
    <w:basedOn w:val="Kappaleenoletusfontti"/>
    <w:link w:val="Otsikko4"/>
    <w:uiPriority w:val="9"/>
    <w:rsid w:val="008C3F0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Yltunniste">
    <w:name w:val="header"/>
    <w:basedOn w:val="Normaali"/>
    <w:link w:val="YltunnisteChar"/>
    <w:uiPriority w:val="99"/>
    <w:unhideWhenUsed/>
    <w:rsid w:val="000C5B0C"/>
    <w:pPr>
      <w:tabs>
        <w:tab w:val="center" w:pos="4513"/>
        <w:tab w:val="right" w:pos="9026"/>
      </w:tabs>
      <w:spacing w:before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0C5B0C"/>
    <w:rPr>
      <w:rFonts w:ascii="Calibri" w:hAnsi="Calibri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C3F0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C3F0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C3F0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C3F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C3F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latunniste">
    <w:name w:val="footer"/>
    <w:basedOn w:val="Normaali"/>
    <w:link w:val="AlatunnisteChar"/>
    <w:uiPriority w:val="99"/>
    <w:unhideWhenUsed/>
    <w:rsid w:val="0083183F"/>
    <w:pPr>
      <w:tabs>
        <w:tab w:val="center" w:pos="4513"/>
        <w:tab w:val="right" w:pos="9026"/>
      </w:tabs>
      <w:spacing w:before="0"/>
      <w:ind w:left="-142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3183F"/>
    <w:rPr>
      <w:rFonts w:ascii="Calibri" w:hAnsi="Calibri"/>
      <w:sz w:val="24"/>
    </w:rPr>
  </w:style>
  <w:style w:type="paragraph" w:customStyle="1" w:styleId="Kuva">
    <w:name w:val="Kuva"/>
    <w:basedOn w:val="Normaali"/>
    <w:link w:val="KuvaChar"/>
    <w:qFormat/>
    <w:rsid w:val="00005D93"/>
    <w:pPr>
      <w:keepNext/>
      <w:spacing w:line="240" w:lineRule="auto"/>
    </w:pPr>
    <w:rPr>
      <w:lang w:val="fi-FI"/>
    </w:rPr>
  </w:style>
  <w:style w:type="paragraph" w:customStyle="1" w:styleId="Kappaleotsikko">
    <w:name w:val="Kappaleotsikko"/>
    <w:basedOn w:val="Normaali"/>
    <w:link w:val="KappaleotsikkoChar"/>
    <w:qFormat/>
    <w:rsid w:val="00005D93"/>
    <w:pPr>
      <w:keepNext/>
    </w:pPr>
    <w:rPr>
      <w:b/>
    </w:rPr>
  </w:style>
  <w:style w:type="character" w:customStyle="1" w:styleId="KuvaChar">
    <w:name w:val="Kuva Char"/>
    <w:basedOn w:val="Kappaleenoletusfontti"/>
    <w:link w:val="Kuva"/>
    <w:rsid w:val="00005D93"/>
    <w:rPr>
      <w:rFonts w:ascii="Calibri" w:hAnsi="Calibri"/>
      <w:sz w:val="24"/>
      <w:lang w:val="fi-FI"/>
    </w:rPr>
  </w:style>
  <w:style w:type="paragraph" w:customStyle="1" w:styleId="NumeroimatonHeading1">
    <w:name w:val="NumeroimatonHeading1"/>
    <w:basedOn w:val="Otsikko1"/>
    <w:link w:val="NumeroimatonHeading1Char"/>
    <w:qFormat/>
    <w:rsid w:val="00005D93"/>
    <w:pPr>
      <w:numPr>
        <w:numId w:val="0"/>
      </w:numPr>
    </w:pPr>
  </w:style>
  <w:style w:type="character" w:customStyle="1" w:styleId="KappaleotsikkoChar">
    <w:name w:val="Kappaleotsikko Char"/>
    <w:basedOn w:val="KuvaChar"/>
    <w:link w:val="Kappaleotsikko"/>
    <w:rsid w:val="00005D93"/>
    <w:rPr>
      <w:rFonts w:ascii="Calibri" w:hAnsi="Calibri"/>
      <w:b/>
      <w:sz w:val="24"/>
      <w:lang w:val="fi-FI"/>
    </w:rPr>
  </w:style>
  <w:style w:type="paragraph" w:customStyle="1" w:styleId="Lainaus1">
    <w:name w:val="Lainaus1"/>
    <w:basedOn w:val="Normaali"/>
    <w:link w:val="LainausChar"/>
    <w:qFormat/>
    <w:rsid w:val="00005D93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KappaleotsikkoChar"/>
    <w:link w:val="NumeroimatonHeading1"/>
    <w:rsid w:val="00005D9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fi-FI"/>
    </w:rPr>
  </w:style>
  <w:style w:type="paragraph" w:customStyle="1" w:styleId="Lhdeluettelo1">
    <w:name w:val="Lähdeluettelo1"/>
    <w:basedOn w:val="Normaali"/>
    <w:link w:val="LhdeluetteloChar"/>
    <w:qFormat/>
    <w:rsid w:val="00005D93"/>
    <w:pPr>
      <w:spacing w:line="240" w:lineRule="auto"/>
    </w:pPr>
  </w:style>
  <w:style w:type="character" w:customStyle="1" w:styleId="LainausChar">
    <w:name w:val="Lainaus Char"/>
    <w:basedOn w:val="NumeroimatonHeading1Char"/>
    <w:link w:val="Lainaus1"/>
    <w:rsid w:val="00005D93"/>
    <w:rPr>
      <w:rFonts w:ascii="Calibri" w:eastAsiaTheme="majorEastAsia" w:hAnsi="Calibri" w:cstheme="majorBidi"/>
      <w:b w:val="0"/>
      <w:i/>
      <w:color w:val="000000" w:themeColor="text1"/>
      <w:sz w:val="24"/>
      <w:szCs w:val="32"/>
      <w:lang w:val="fi-FI"/>
    </w:rPr>
  </w:style>
  <w:style w:type="paragraph" w:customStyle="1" w:styleId="KansiHeader">
    <w:name w:val="KansiHeader"/>
    <w:basedOn w:val="Yltunniste"/>
    <w:link w:val="KansiHeaderChar"/>
    <w:qFormat/>
    <w:rsid w:val="000C5B0C"/>
    <w:pPr>
      <w:jc w:val="left"/>
    </w:pPr>
    <w:rPr>
      <w:lang w:val="fi-FI"/>
    </w:rPr>
  </w:style>
  <w:style w:type="character" w:customStyle="1" w:styleId="LhdeluetteloChar">
    <w:name w:val="Lähdeluettelo Char"/>
    <w:basedOn w:val="LainausChar"/>
    <w:link w:val="Lhdeluettelo1"/>
    <w:rsid w:val="00005D93"/>
    <w:rPr>
      <w:rFonts w:ascii="Calibri" w:eastAsiaTheme="majorEastAsia" w:hAnsi="Calibri" w:cstheme="majorBidi"/>
      <w:b w:val="0"/>
      <w:i w:val="0"/>
      <w:color w:val="000000" w:themeColor="text1"/>
      <w:sz w:val="24"/>
      <w:szCs w:val="32"/>
      <w:lang w:val="fi-FI"/>
    </w:rPr>
  </w:style>
  <w:style w:type="paragraph" w:customStyle="1" w:styleId="Kansi26">
    <w:name w:val="Kansi26"/>
    <w:basedOn w:val="Normaali"/>
    <w:link w:val="Kansi26Char"/>
    <w:qFormat/>
    <w:rsid w:val="00A302FD"/>
    <w:pPr>
      <w:spacing w:before="0" w:line="276" w:lineRule="auto"/>
    </w:pPr>
    <w:rPr>
      <w:b/>
      <w:sz w:val="52"/>
    </w:rPr>
  </w:style>
  <w:style w:type="character" w:customStyle="1" w:styleId="KansiHeaderChar">
    <w:name w:val="KansiHeader Char"/>
    <w:basedOn w:val="Kappaleenoletusfontti"/>
    <w:link w:val="KansiHeader"/>
    <w:rsid w:val="000C5B0C"/>
    <w:rPr>
      <w:rFonts w:ascii="Calibri" w:hAnsi="Calibri"/>
      <w:sz w:val="24"/>
      <w:lang w:val="fi-FI"/>
    </w:rPr>
  </w:style>
  <w:style w:type="paragraph" w:customStyle="1" w:styleId="Kansi18">
    <w:name w:val="Kansi18"/>
    <w:basedOn w:val="Normaali"/>
    <w:link w:val="Kansi18Char"/>
    <w:qFormat/>
    <w:rsid w:val="00A302FD"/>
    <w:pPr>
      <w:spacing w:before="0" w:line="276" w:lineRule="auto"/>
    </w:pPr>
    <w:rPr>
      <w:b/>
      <w:sz w:val="36"/>
    </w:rPr>
  </w:style>
  <w:style w:type="character" w:customStyle="1" w:styleId="Kansi26Char">
    <w:name w:val="Kansi26 Char"/>
    <w:basedOn w:val="KansiHeaderChar"/>
    <w:link w:val="Kansi26"/>
    <w:rsid w:val="00A302FD"/>
    <w:rPr>
      <w:rFonts w:ascii="Calibri" w:hAnsi="Calibri"/>
      <w:b/>
      <w:sz w:val="52"/>
      <w:lang w:val="fi-FI"/>
    </w:rPr>
  </w:style>
  <w:style w:type="paragraph" w:customStyle="1" w:styleId="Kansi14">
    <w:name w:val="Kansi14"/>
    <w:basedOn w:val="Normaali"/>
    <w:link w:val="Kansi14Char"/>
    <w:qFormat/>
    <w:rsid w:val="00A302FD"/>
    <w:pPr>
      <w:spacing w:before="0" w:line="240" w:lineRule="auto"/>
    </w:pPr>
    <w:rPr>
      <w:sz w:val="28"/>
    </w:rPr>
  </w:style>
  <w:style w:type="character" w:customStyle="1" w:styleId="Kansi18Char">
    <w:name w:val="Kansi18 Char"/>
    <w:basedOn w:val="Kansi26Char"/>
    <w:link w:val="Kansi18"/>
    <w:rsid w:val="00A302FD"/>
    <w:rPr>
      <w:rFonts w:ascii="Calibri" w:hAnsi="Calibri"/>
      <w:b/>
      <w:sz w:val="36"/>
      <w:lang w:val="fi-FI"/>
    </w:rPr>
  </w:style>
  <w:style w:type="character" w:customStyle="1" w:styleId="Kansi14Char">
    <w:name w:val="Kansi14 Char"/>
    <w:basedOn w:val="Kansi18Char"/>
    <w:link w:val="Kansi14"/>
    <w:rsid w:val="00A302FD"/>
    <w:rPr>
      <w:rFonts w:ascii="Calibri" w:hAnsi="Calibri"/>
      <w:b w:val="0"/>
      <w:sz w:val="28"/>
      <w:lang w:val="fi-FI"/>
    </w:rPr>
  </w:style>
  <w:style w:type="character" w:styleId="Hyperlinkki">
    <w:name w:val="Hyperlink"/>
    <w:basedOn w:val="Kappaleenoletusfontti"/>
    <w:uiPriority w:val="99"/>
    <w:unhideWhenUsed/>
    <w:rsid w:val="00574097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E74EE1"/>
    <w:pPr>
      <w:spacing w:before="0" w:line="240" w:lineRule="auto"/>
      <w:ind w:left="720"/>
    </w:pPr>
    <w:rPr>
      <w:rFonts w:cs="Times New Roman"/>
      <w:sz w:val="22"/>
      <w:lang w:val="fi-FI"/>
    </w:rPr>
  </w:style>
  <w:style w:type="character" w:styleId="AvattuHyperlinkki">
    <w:name w:val="FollowedHyperlink"/>
    <w:basedOn w:val="Kappaleenoletusfontti"/>
    <w:uiPriority w:val="99"/>
    <w:semiHidden/>
    <w:unhideWhenUsed/>
    <w:rsid w:val="00216EB0"/>
    <w:rPr>
      <w:color w:val="954F72" w:themeColor="followedHyperlink"/>
      <w:u w:val="single"/>
    </w:rPr>
  </w:style>
  <w:style w:type="table" w:styleId="TaulukkoRuudukko">
    <w:name w:val="Table Grid"/>
    <w:basedOn w:val="Normaalitaulukko"/>
    <w:uiPriority w:val="39"/>
    <w:rsid w:val="00E91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ika\Desktop\2016s_ICT_valmiudet\JAMKin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5735df-a063-4b7b-b9e2-a68a596ef0fa">
      <UserInfo>
        <DisplayName>Puhelimien kayttojarjestelmat</DisplayName>
        <AccountId>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631C7C2D15F4C8A9315B5C2BEDEAE" ma:contentTypeVersion="2" ma:contentTypeDescription="Create a new document." ma:contentTypeScope="" ma:versionID="379a5dc6f13e6ad4d08405853a2b1db8">
  <xsd:schema xmlns:xsd="http://www.w3.org/2001/XMLSchema" xmlns:xs="http://www.w3.org/2001/XMLSchema" xmlns:p="http://schemas.microsoft.com/office/2006/metadata/properties" xmlns:ns2="625735df-a063-4b7b-b9e2-a68a596ef0fa" targetNamespace="http://schemas.microsoft.com/office/2006/metadata/properties" ma:root="true" ma:fieldsID="b85cc73e21865067092f4e2aed40aba2" ns2:_="">
    <xsd:import namespace="625735df-a063-4b7b-b9e2-a68a596ef0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735df-a063-4b7b-b9e2-a68a596ef0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AA761-3B40-42FF-9ECA-608B39C663D7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625735df-a063-4b7b-b9e2-a68a596ef0fa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FFE1576-5F65-4E81-892E-0AFDE1A6F2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2D6CA5-2485-491C-B8C0-0E5D1EEB7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5735df-a063-4b7b-b9e2-a68a596ef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5B591C-867F-45DC-8CC6-61B08BB8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JAMKin_malli.dotx</Template>
  <TotalTime>42</TotalTime>
  <Pages>7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JAMK/IT/LabraNet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</dc:creator>
  <cp:keywords/>
  <dc:description/>
  <cp:lastModifiedBy>Yauheni Baikou</cp:lastModifiedBy>
  <cp:revision>12</cp:revision>
  <dcterms:created xsi:type="dcterms:W3CDTF">2017-04-23T13:33:00Z</dcterms:created>
  <dcterms:modified xsi:type="dcterms:W3CDTF">2017-04-23T14:16:00Z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0x010100AA1631C7C2D15F4C8A9315B5C2BEDEAE</vt:lpwstr>
  </property>
</Properties>
</file>